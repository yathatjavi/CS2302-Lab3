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3257E">
      <w:pPr>
        <w:pStyle w:val="Title"/>
      </w:pPr>
      <w:sdt>
        <w:sdtPr>
          <w:alias w:val="Title:"/>
          <w:tag w:val="Title:"/>
          <w:id w:val="726351117"/>
          <w:placeholder>
            <w:docPart w:val="A04270F0300741F4B1C335E88FA3F3E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0BBF">
            <w:t>Lab 3 Report</w:t>
          </w:r>
        </w:sdtContent>
      </w:sdt>
    </w:p>
    <w:p w:rsidR="00B823AA" w:rsidRDefault="00A00BBF" w:rsidP="00B823AA">
      <w:pPr>
        <w:pStyle w:val="Title2"/>
      </w:pPr>
      <w:r>
        <w:t>Traffic Enforcer Javier Soto x1522</w:t>
      </w:r>
    </w:p>
    <w:p w:rsidR="00E81978" w:rsidRDefault="00A00BBF" w:rsidP="00B823AA">
      <w:pPr>
        <w:pStyle w:val="Title2"/>
      </w:pPr>
      <w:r>
        <w:t>University of Texas at El Paso</w:t>
      </w:r>
    </w:p>
    <w:sdt>
      <w:sdtPr>
        <w:alias w:val="Author Note:"/>
        <w:tag w:val="Author Note:"/>
        <w:id w:val="266668659"/>
        <w:placeholder>
          <w:docPart w:val="39DF06B957274E99A52D770D91F0895A"/>
        </w:placeholder>
        <w:temporary/>
        <w:showingPlcHdr/>
        <w15:appearance w15:val="hidden"/>
      </w:sdtPr>
      <w:sdtEndPr/>
      <w:sdtContent>
        <w:p w:rsidR="00E81978" w:rsidRDefault="005D3A03">
          <w:pPr>
            <w:pStyle w:val="Title"/>
          </w:pPr>
          <w:r>
            <w:t>Author Note</w:t>
          </w:r>
        </w:p>
      </w:sdtContent>
    </w:sdt>
    <w:p w:rsidR="00E81978" w:rsidRDefault="00A00BBF" w:rsidP="00B823AA">
      <w:pPr>
        <w:pStyle w:val="Title2"/>
      </w:pPr>
      <w:r>
        <w:t xml:space="preserve">As </w:t>
      </w:r>
      <w:r w:rsidR="00B33145">
        <w:t>required</w:t>
      </w:r>
      <w:r>
        <w:t xml:space="preserve"> by UTEP CS2302</w:t>
      </w:r>
    </w:p>
    <w:sdt>
      <w:sdtPr>
        <w:alias w:val="Abstract:"/>
        <w:tag w:val="Abstract:"/>
        <w:id w:val="202146031"/>
        <w:placeholder>
          <w:docPart w:val="26D37254082D435289C13E0ECBF7D430"/>
        </w:placeholder>
        <w:temporary/>
        <w:showingPlcHdr/>
        <w15:appearance w15:val="hidden"/>
      </w:sdtPr>
      <w:sdtEndPr/>
      <w:sdtContent>
        <w:p w:rsidR="00E81978" w:rsidRDefault="005D3A03">
          <w:pPr>
            <w:pStyle w:val="SectionTitle"/>
          </w:pPr>
          <w:r>
            <w:t>Abstract</w:t>
          </w:r>
        </w:p>
      </w:sdtContent>
    </w:sdt>
    <w:p w:rsidR="00E81978" w:rsidRDefault="00A00BBF">
      <w:r>
        <w:t xml:space="preserve">The purpose of this lab is to </w:t>
      </w:r>
      <w:r w:rsidR="00B33145">
        <w:t>demonstrate</w:t>
      </w:r>
      <w:r>
        <w:t xml:space="preserve"> my </w:t>
      </w:r>
      <w:r w:rsidR="00B33145">
        <w:t>knowledge</w:t>
      </w:r>
      <w:r>
        <w:t xml:space="preserve"> on the use of binary search trees as well as to see the effect this data type has on run times at different input sizes.  I must be able to create binary search trees given a list of items in liner time as well as create a list of items given a binary search tree with the same time complexity.  For this lab I must also be </w:t>
      </w:r>
      <w:r w:rsidR="00B33145">
        <w:t>proficient</w:t>
      </w:r>
      <w:r>
        <w:t xml:space="preserve"> at </w:t>
      </w:r>
      <w:r w:rsidR="00B33145">
        <w:t>accessing</w:t>
      </w:r>
      <w:r>
        <w:t xml:space="preserve"> items in the </w:t>
      </w:r>
      <w:r w:rsidR="00B33145">
        <w:t>search</w:t>
      </w:r>
      <w:r>
        <w:t xml:space="preserve"> tree that are at a given depth.  The following report </w:t>
      </w:r>
      <w:r w:rsidR="00B33145">
        <w:t>illustrates</w:t>
      </w:r>
      <w:r>
        <w:t xml:space="preserve"> my </w:t>
      </w:r>
      <w:r w:rsidR="00B33145">
        <w:t>implementation</w:t>
      </w:r>
      <w:r>
        <w:t xml:space="preserve"> of these functions.</w:t>
      </w:r>
    </w:p>
    <w:p w:rsidR="00E81978" w:rsidRDefault="0063257E">
      <w:pPr>
        <w:pStyle w:val="SectionTitle"/>
      </w:pPr>
      <w:sdt>
        <w:sdtPr>
          <w:alias w:val="Section title:"/>
          <w:tag w:val="Section title:"/>
          <w:id w:val="984196707"/>
          <w:placeholder>
            <w:docPart w:val="6017EFA93F9F44B3A44E4674254C94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0BBF">
            <w:t>Lab 3 Report</w:t>
          </w:r>
        </w:sdtContent>
      </w:sdt>
    </w:p>
    <w:p w:rsidR="00E81978" w:rsidRDefault="00B10F42">
      <w:r>
        <w:t xml:space="preserve">This python script I have written has been one of my more text heavy </w:t>
      </w:r>
      <w:r w:rsidR="003D441B">
        <w:t>script</w:t>
      </w:r>
      <w:r>
        <w:t xml:space="preserve"> as </w:t>
      </w:r>
      <w:r w:rsidR="003D441B">
        <w:t>compared</w:t>
      </w:r>
      <w:r>
        <w:t xml:space="preserve"> to my previous codes.  Though still easy to trace, I have added more function and more print statements so that demoing my lab will be more easily readable and all methods can be tested with one execution of my script.</w:t>
      </w:r>
    </w:p>
    <w:p w:rsidR="00E81978" w:rsidRDefault="00B10F42">
      <w:pPr>
        <w:pStyle w:val="Heading1"/>
      </w:pPr>
      <w:r>
        <w:t>Question 1</w:t>
      </w:r>
    </w:p>
    <w:p w:rsidR="00E81978" w:rsidRDefault="00B10F42">
      <w:r>
        <w:t xml:space="preserve">For question 1 I am asked to </w:t>
      </w:r>
      <w:r w:rsidR="003D441B">
        <w:t>display</w:t>
      </w:r>
      <w:r>
        <w:t xml:space="preserve"> a figure depicting a binary search tree.  To do so I recycled my code form lab one, which I had </w:t>
      </w:r>
      <w:r w:rsidR="003D441B">
        <w:t>luckily</w:t>
      </w:r>
      <w:r>
        <w:t xml:space="preserve"> </w:t>
      </w:r>
      <w:r w:rsidR="003D441B">
        <w:t>already</w:t>
      </w:r>
      <w:r>
        <w:t xml:space="preserve"> named draw b tree, short for draw binary tree.  The only modifications I needed to make was to add a circle </w:t>
      </w:r>
      <w:proofErr w:type="gramStart"/>
      <w:r>
        <w:t xml:space="preserve">and in the </w:t>
      </w:r>
      <w:r w:rsidR="002B77B1">
        <w:t>circle</w:t>
      </w:r>
      <w:proofErr w:type="gramEnd"/>
      <w:r w:rsidR="002B77B1">
        <w:t>, I</w:t>
      </w:r>
      <w:r>
        <w:t xml:space="preserve"> needed to add the item of the </w:t>
      </w:r>
      <w:r w:rsidR="003D441B">
        <w:t>corresponding</w:t>
      </w:r>
      <w:r>
        <w:t xml:space="preserve"> </w:t>
      </w:r>
      <w:proofErr w:type="spellStart"/>
      <w:r>
        <w:t>bst</w:t>
      </w:r>
      <w:proofErr w:type="spellEnd"/>
      <w:r>
        <w:t xml:space="preserve"> node.  Before I get into the details of the function to </w:t>
      </w:r>
      <w:r w:rsidR="003D441B">
        <w:t>perform</w:t>
      </w:r>
      <w:r>
        <w:t xml:space="preserve"> this action, I added a function to this abstract data type called </w:t>
      </w:r>
      <w:proofErr w:type="spellStart"/>
      <w:r>
        <w:t>MaxHiegth</w:t>
      </w:r>
      <w:proofErr w:type="spellEnd"/>
      <w:r>
        <w:t xml:space="preserve"> that will </w:t>
      </w:r>
      <w:r w:rsidR="003D441B">
        <w:t>return</w:t>
      </w:r>
      <w:r>
        <w:t xml:space="preserve"> he </w:t>
      </w:r>
      <w:r w:rsidR="003D441B">
        <w:t>height</w:t>
      </w:r>
      <w:r>
        <w:t xml:space="preserve"> of the longest path from root to leaf.  My implementation gets the max height of the left sub tree and compares it against the right sub tree then returns the size of the largest path.</w:t>
      </w:r>
    </w:p>
    <w:p w:rsidR="00B10F42" w:rsidRDefault="00B10F42">
      <w:r>
        <w:t xml:space="preserve">This max height size is then used to know the number of recursive calls to make to draw the tree.  If the max height </w:t>
      </w:r>
      <w:r w:rsidR="003D441B">
        <w:t>isn’t</w:t>
      </w:r>
      <w:r>
        <w:t xml:space="preserve"> yet </w:t>
      </w:r>
      <w:r w:rsidR="002B77B1">
        <w:t>exceeded,</w:t>
      </w:r>
      <w:r>
        <w:t xml:space="preserve"> then I create a circle using a given x and y value that will be the origin of the root of the tree.  The radius of all circles </w:t>
      </w:r>
      <w:r w:rsidR="002B77B1">
        <w:t>is</w:t>
      </w:r>
      <w:r>
        <w:t xml:space="preserve"> set to .5.  I then add the circle to the plot.  </w:t>
      </w:r>
      <w:r w:rsidR="002B77B1">
        <w:t>Next,</w:t>
      </w:r>
      <w:r>
        <w:t xml:space="preserve"> I add text the text is a string version of the current nodes item.  Once this is drawn I </w:t>
      </w:r>
      <w:r w:rsidR="003D441B">
        <w:t>recursively</w:t>
      </w:r>
      <w:r>
        <w:t xml:space="preserve"> draw the left and right sub tree </w:t>
      </w:r>
      <w:r w:rsidR="003D441B">
        <w:t>decreasing</w:t>
      </w:r>
      <w:r>
        <w:t xml:space="preserve"> the max height by one and shifting the x and why values to </w:t>
      </w:r>
      <w:r w:rsidR="003D441B">
        <w:t>their</w:t>
      </w:r>
      <w:r>
        <w:t xml:space="preserve"> new locations. The </w:t>
      </w:r>
      <w:r w:rsidR="003D441B">
        <w:t>recurrence</w:t>
      </w:r>
      <w:r>
        <w:t xml:space="preserve"> </w:t>
      </w:r>
      <w:r w:rsidR="003D441B">
        <w:t>relation</w:t>
      </w:r>
      <w:r>
        <w:t xml:space="preserve"> for this functions evaluates at T(n) = 2T(n/</w:t>
      </w:r>
      <w:proofErr w:type="gramStart"/>
      <w:r>
        <w:t>2)+</w:t>
      </w:r>
      <w:proofErr w:type="gramEnd"/>
      <w:r>
        <w:t>1</w:t>
      </w:r>
    </w:p>
    <w:p w:rsidR="00E81978" w:rsidRPr="00C31D30" w:rsidRDefault="00B10F42" w:rsidP="00C31D30">
      <w:pPr>
        <w:pStyle w:val="Heading2"/>
      </w:pPr>
      <w:r>
        <w:t>Question 2</w:t>
      </w:r>
      <w:r w:rsidR="005D3A03" w:rsidRPr="00D85B68">
        <w:rPr>
          <w:rStyle w:val="FootnoteReference"/>
        </w:rPr>
        <w:t>1</w:t>
      </w:r>
    </w:p>
    <w:p w:rsidR="00B10F42" w:rsidRDefault="00B10F42" w:rsidP="00B10F42">
      <w:r>
        <w:t xml:space="preserve">For question 2 I am asked to </w:t>
      </w:r>
      <w:r w:rsidR="002B77B1">
        <w:t>implement</w:t>
      </w:r>
      <w:r>
        <w:t xml:space="preserve"> a search function that instead of </w:t>
      </w:r>
      <w:r w:rsidR="003D441B">
        <w:t>accessing</w:t>
      </w:r>
      <w:r>
        <w:t xml:space="preserve"> nodes by </w:t>
      </w:r>
      <w:r w:rsidR="003D441B">
        <w:t>recursion</w:t>
      </w:r>
      <w:r>
        <w:t xml:space="preserve">, traverses the tree by iteration.  To do so I create a </w:t>
      </w:r>
      <w:r w:rsidR="003D441B">
        <w:t>temporary</w:t>
      </w:r>
      <w:r>
        <w:t xml:space="preserve"> tree that is equal to the </w:t>
      </w:r>
      <w:r>
        <w:lastRenderedPageBreak/>
        <w:t xml:space="preserve">tree we are searching if the node item equals the item we are looking for then we return the item and its sub tree.  If the </w:t>
      </w:r>
      <w:r w:rsidR="002B77B1">
        <w:t>item,</w:t>
      </w:r>
      <w:r>
        <w:t xml:space="preserve"> we are looking for larger </w:t>
      </w:r>
      <w:r w:rsidR="003D441B">
        <w:t>than</w:t>
      </w:r>
      <w:r>
        <w:t xml:space="preserve"> the current node item then we know it will be in this current </w:t>
      </w:r>
      <w:r w:rsidR="002B77B1">
        <w:t>node’s</w:t>
      </w:r>
      <w:r>
        <w:t xml:space="preserve"> right child sub </w:t>
      </w:r>
      <w:proofErr w:type="gramStart"/>
      <w:r>
        <w:t>tree</w:t>
      </w:r>
      <w:proofErr w:type="gramEnd"/>
      <w:r>
        <w:t xml:space="preserve"> so we </w:t>
      </w:r>
      <w:r w:rsidR="003D441B">
        <w:t>increment</w:t>
      </w:r>
      <w:r>
        <w:t xml:space="preserve"> the tree to equal the right child and we enter the loop again. </w:t>
      </w:r>
      <w:r w:rsidR="002B77B1">
        <w:t>Alternatively,</w:t>
      </w:r>
      <w:r>
        <w:t xml:space="preserve"> if the </w:t>
      </w:r>
      <w:proofErr w:type="spellStart"/>
      <w:r>
        <w:t>searchee</w:t>
      </w:r>
      <w:proofErr w:type="spellEnd"/>
      <w:r>
        <w:t xml:space="preserve"> is smaller than the nodes item then we move to the nodes left child. If we </w:t>
      </w:r>
      <w:r w:rsidR="003D441B">
        <w:t>iterate</w:t>
      </w:r>
      <w:r>
        <w:t xml:space="preserve"> to a null node than the loop is not </w:t>
      </w:r>
      <w:r w:rsidR="002B77B1">
        <w:t>entered,</w:t>
      </w:r>
      <w:r>
        <w:t xml:space="preserve"> and we return null since the item has not been found in the tree. As required by the lab the time complexity for this function is 0(n). Though it is not optimal, it is an alternative option to </w:t>
      </w:r>
      <w:r w:rsidR="003D441B">
        <w:t>searching</w:t>
      </w:r>
      <w:r>
        <w:t xml:space="preserve"> a binary search tree.</w:t>
      </w:r>
    </w:p>
    <w:p w:rsidR="00E81978" w:rsidRDefault="00E81978">
      <w:pPr>
        <w:pStyle w:val="NoSpacing"/>
      </w:pPr>
    </w:p>
    <w:p w:rsidR="00355DCA" w:rsidRPr="00C31D30" w:rsidRDefault="00B10F42" w:rsidP="00C31D30">
      <w:pPr>
        <w:pStyle w:val="Heading3"/>
      </w:pPr>
      <w:r>
        <w:t>Question 3</w:t>
      </w:r>
      <w:r w:rsidR="00355DCA" w:rsidRPr="00C31D30">
        <w:t>.</w:t>
      </w:r>
    </w:p>
    <w:p w:rsidR="00E81978" w:rsidRDefault="00432917">
      <w:r>
        <w:t xml:space="preserve">As </w:t>
      </w:r>
      <w:r w:rsidR="003D441B">
        <w:t>mentioned</w:t>
      </w:r>
      <w:r>
        <w:t xml:space="preserve"> above, for this question, I need to build a balanced binary search tree given a sorted list as input.  As a side note I have assumed that I would be given a sorted list as input however if I had a little more time for this lab I could have wrote a function that takes a list sorted or unsorted and creates a balanced tree. I would first check if the list is sorted. If not sorted I can take two paths either insert the random nodes and </w:t>
      </w:r>
      <w:r w:rsidR="003D441B">
        <w:t>restructure</w:t>
      </w:r>
      <w:r>
        <w:t xml:space="preserve"> should the tree be </w:t>
      </w:r>
      <w:r w:rsidR="003D441B">
        <w:t>unbalanced</w:t>
      </w:r>
      <w:r>
        <w:t xml:space="preserve"> or recycle code from lab 2 that would use a </w:t>
      </w:r>
      <w:r w:rsidR="002B77B1">
        <w:t>sorting algorithm,</w:t>
      </w:r>
      <w:r>
        <w:t xml:space="preserve"> then pass it list to my already crated function. </w:t>
      </w:r>
      <w:r w:rsidR="002B77B1">
        <w:t>However,</w:t>
      </w:r>
      <w:r>
        <w:t xml:space="preserve"> as we have seen at best I can sort a list in O(</w:t>
      </w:r>
      <w:proofErr w:type="spellStart"/>
      <w:r>
        <w:t>logn</w:t>
      </w:r>
      <w:proofErr w:type="spellEnd"/>
      <w:r>
        <w:t xml:space="preserve">) time with a modified quick sort </w:t>
      </w:r>
      <w:r w:rsidR="003D441B">
        <w:t>algorithm</w:t>
      </w:r>
      <w:r>
        <w:t xml:space="preserve">.  </w:t>
      </w:r>
    </w:p>
    <w:p w:rsidR="00432917" w:rsidRDefault="00432917">
      <w:pPr>
        <w:rPr>
          <w:bCs/>
        </w:rPr>
      </w:pPr>
      <w:r w:rsidRPr="00432917">
        <w:rPr>
          <w:bCs/>
        </w:rPr>
        <w:t xml:space="preserve">With a sorted list </w:t>
      </w:r>
      <w:r>
        <w:rPr>
          <w:bCs/>
        </w:rPr>
        <w:t>the algorithm is simple I take a list</w:t>
      </w:r>
      <w:r w:rsidR="00D8294E">
        <w:rPr>
          <w:bCs/>
        </w:rPr>
        <w:t xml:space="preserve">, I make a node where the head is equal to the middle of the sorted list. I then pass the rest of the work to my method </w:t>
      </w:r>
      <w:r w:rsidR="003D441B">
        <w:rPr>
          <w:bCs/>
        </w:rPr>
        <w:t>reclusively</w:t>
      </w:r>
      <w:r w:rsidR="00D8294E">
        <w:rPr>
          <w:bCs/>
        </w:rPr>
        <w:t xml:space="preserve">.  I set the left child equal to </w:t>
      </w:r>
      <w:r w:rsidR="002B77B1">
        <w:rPr>
          <w:bCs/>
        </w:rPr>
        <w:t>some</w:t>
      </w:r>
      <w:r w:rsidR="00D8294E">
        <w:rPr>
          <w:bCs/>
        </w:rPr>
        <w:t xml:space="preserve"> sub tree that contains the sub set list of </w:t>
      </w:r>
      <w:r w:rsidR="003D441B">
        <w:rPr>
          <w:bCs/>
        </w:rPr>
        <w:t>elements</w:t>
      </w:r>
      <w:r w:rsidR="00D8294E">
        <w:rPr>
          <w:bCs/>
        </w:rPr>
        <w:t xml:space="preserve"> to the left of the middle element. The </w:t>
      </w:r>
      <w:r w:rsidR="003D441B">
        <w:rPr>
          <w:bCs/>
        </w:rPr>
        <w:t>right</w:t>
      </w:r>
      <w:r w:rsidR="00D8294E">
        <w:rPr>
          <w:bCs/>
        </w:rPr>
        <w:t xml:space="preserve"> child is set to equal some sub tree </w:t>
      </w:r>
      <w:r w:rsidR="003D441B">
        <w:rPr>
          <w:bCs/>
        </w:rPr>
        <w:t>containing</w:t>
      </w:r>
      <w:r w:rsidR="00D8294E">
        <w:rPr>
          <w:bCs/>
        </w:rPr>
        <w:t xml:space="preserve"> the elements of a sub set of elements to the right of the middle element.  This works because the </w:t>
      </w:r>
      <w:r w:rsidR="003D441B">
        <w:rPr>
          <w:bCs/>
        </w:rPr>
        <w:t>recursive</w:t>
      </w:r>
      <w:r w:rsidR="00D8294E">
        <w:rPr>
          <w:bCs/>
        </w:rPr>
        <w:t xml:space="preserve"> call is made </w:t>
      </w:r>
      <w:r w:rsidR="00D8294E">
        <w:rPr>
          <w:bCs/>
        </w:rPr>
        <w:lastRenderedPageBreak/>
        <w:t xml:space="preserve">with the </w:t>
      </w:r>
      <w:r w:rsidR="003D441B">
        <w:rPr>
          <w:bCs/>
        </w:rPr>
        <w:t>parameters</w:t>
      </w:r>
      <w:r w:rsidR="00D8294E">
        <w:rPr>
          <w:bCs/>
        </w:rPr>
        <w:t xml:space="preserve"> I just </w:t>
      </w:r>
      <w:r w:rsidR="002B77B1">
        <w:rPr>
          <w:bCs/>
        </w:rPr>
        <w:t>mentioned,</w:t>
      </w:r>
      <w:r w:rsidR="00D8294E">
        <w:rPr>
          <w:bCs/>
        </w:rPr>
        <w:t xml:space="preserve"> and the process is repeated, set the node item to mid list and make the two recursive calls and so on. Oddly enough, I found it was </w:t>
      </w:r>
      <w:r w:rsidR="003D441B">
        <w:rPr>
          <w:bCs/>
        </w:rPr>
        <w:t>easier</w:t>
      </w:r>
      <w:r w:rsidR="00D8294E">
        <w:rPr>
          <w:bCs/>
        </w:rPr>
        <w:t xml:space="preserve"> for me to code this function then it was for me to develop the pseudo code prior to coding.  For some reason I got hung up on developing the base case.  I repeatedly asked </w:t>
      </w:r>
      <w:r w:rsidR="003D441B">
        <w:rPr>
          <w:bCs/>
        </w:rPr>
        <w:t>myself</w:t>
      </w:r>
      <w:r w:rsidR="00D8294E">
        <w:rPr>
          <w:bCs/>
        </w:rPr>
        <w:t xml:space="preserve"> when </w:t>
      </w:r>
      <w:r w:rsidR="002B77B1">
        <w:rPr>
          <w:bCs/>
        </w:rPr>
        <w:t>we stop</w:t>
      </w:r>
      <w:r w:rsidR="00D8294E">
        <w:rPr>
          <w:bCs/>
        </w:rPr>
        <w:t xml:space="preserve"> this process, how do we know when to end.  </w:t>
      </w:r>
      <w:r w:rsidR="003D441B">
        <w:rPr>
          <w:bCs/>
        </w:rPr>
        <w:t>Obviously</w:t>
      </w:r>
      <w:r w:rsidR="00D8294E">
        <w:rPr>
          <w:bCs/>
        </w:rPr>
        <w:t xml:space="preserve"> enough when the subset is empty then we have no more elements to add. This thought was not so easy to come across at first.  </w:t>
      </w:r>
    </w:p>
    <w:p w:rsidR="00D8294E" w:rsidRPr="00432917" w:rsidRDefault="00D8294E">
      <w:pPr>
        <w:rPr>
          <w:bCs/>
        </w:rPr>
      </w:pPr>
      <w:r>
        <w:rPr>
          <w:bCs/>
        </w:rPr>
        <w:t xml:space="preserve">One of the </w:t>
      </w:r>
      <w:r w:rsidR="003D441B">
        <w:rPr>
          <w:bCs/>
        </w:rPr>
        <w:t>specifications</w:t>
      </w:r>
      <w:r>
        <w:rPr>
          <w:bCs/>
        </w:rPr>
        <w:t xml:space="preserve"> for this function was that the </w:t>
      </w:r>
      <w:proofErr w:type="spellStart"/>
      <w:r>
        <w:rPr>
          <w:bCs/>
        </w:rPr>
        <w:t>bst</w:t>
      </w:r>
      <w:proofErr w:type="spellEnd"/>
      <w:r>
        <w:rPr>
          <w:bCs/>
        </w:rPr>
        <w:t xml:space="preserve"> need be balanced.  That specification was easy to </w:t>
      </w:r>
      <w:r w:rsidR="003D441B">
        <w:rPr>
          <w:bCs/>
        </w:rPr>
        <w:t>accomplish</w:t>
      </w:r>
      <w:r>
        <w:rPr>
          <w:bCs/>
        </w:rPr>
        <w:t xml:space="preserve"> because every </w:t>
      </w:r>
      <w:r w:rsidR="003D441B">
        <w:rPr>
          <w:bCs/>
        </w:rPr>
        <w:t>recursive</w:t>
      </w:r>
      <w:r>
        <w:rPr>
          <w:bCs/>
        </w:rPr>
        <w:t xml:space="preserve"> call splits the list in to two sub sets that will have at most one </w:t>
      </w:r>
      <w:r w:rsidR="003D441B">
        <w:rPr>
          <w:bCs/>
        </w:rPr>
        <w:t>element</w:t>
      </w:r>
      <w:r>
        <w:rPr>
          <w:bCs/>
        </w:rPr>
        <w:t xml:space="preserve"> more than the other </w:t>
      </w:r>
      <w:r w:rsidR="003D441B">
        <w:rPr>
          <w:bCs/>
        </w:rPr>
        <w:t>depending</w:t>
      </w:r>
      <w:r>
        <w:rPr>
          <w:bCs/>
        </w:rPr>
        <w:t xml:space="preserve"> on the length of the </w:t>
      </w:r>
      <w:r w:rsidR="003D441B">
        <w:rPr>
          <w:bCs/>
        </w:rPr>
        <w:t>original</w:t>
      </w:r>
      <w:r>
        <w:rPr>
          <w:bCs/>
        </w:rPr>
        <w:t xml:space="preserve"> list being even or odd.  For this </w:t>
      </w:r>
      <w:r w:rsidR="002B77B1">
        <w:rPr>
          <w:bCs/>
        </w:rPr>
        <w:t>reason,</w:t>
      </w:r>
      <w:r>
        <w:rPr>
          <w:bCs/>
        </w:rPr>
        <w:t xml:space="preserve"> </w:t>
      </w:r>
      <w:r w:rsidR="003D441B">
        <w:rPr>
          <w:bCs/>
        </w:rPr>
        <w:t>no matter</w:t>
      </w:r>
      <w:r>
        <w:rPr>
          <w:bCs/>
        </w:rPr>
        <w:t xml:space="preserve"> the length of the list the tree will have at most one path of length </w:t>
      </w:r>
      <w:r w:rsidR="003D441B">
        <w:rPr>
          <w:bCs/>
        </w:rPr>
        <w:t>greater</w:t>
      </w:r>
      <w:r>
        <w:rPr>
          <w:bCs/>
        </w:rPr>
        <w:t xml:space="preserve"> than all others by one edge, which is the definition of a balanced binary tree.</w:t>
      </w:r>
      <w:r w:rsidR="00B407B4">
        <w:rPr>
          <w:bCs/>
        </w:rPr>
        <w:t xml:space="preserve"> Because I am not using the ADT implementation of insert, my function has a time complexity of O(n)</w:t>
      </w:r>
    </w:p>
    <w:p w:rsidR="00355DCA" w:rsidRPr="00C31D30" w:rsidRDefault="00B407B4" w:rsidP="00C31D30">
      <w:pPr>
        <w:pStyle w:val="Heading4"/>
      </w:pPr>
      <w:r>
        <w:t>Question 4</w:t>
      </w:r>
      <w:r w:rsidR="00355DCA" w:rsidRPr="00C31D30">
        <w:t>.</w:t>
      </w:r>
    </w:p>
    <w:p w:rsidR="00E81978" w:rsidRDefault="00DF2A85">
      <w:pPr>
        <w:rPr>
          <w:b/>
          <w:bCs/>
        </w:rPr>
      </w:pPr>
      <w:r>
        <w:t>For question for I needed to reverse the process of question two, I would need to take a binary tree as input and return a sorted list. To start I already have a function that traverses the tree in an ascending fashion.  Print in order traverses the tree in the matter I need for this question furthermore the recurrence equation for in order traversal is T(n) = 2T(n/</w:t>
      </w:r>
      <w:proofErr w:type="gramStart"/>
      <w:r>
        <w:t>2)+</w:t>
      </w:r>
      <w:proofErr w:type="gramEnd"/>
      <w:r>
        <w:t xml:space="preserve">C that is &lt; 0(n), just what I need.  For question for I crate a list, instead of printing the item I append the item to this list which is done in constant time. </w:t>
      </w:r>
    </w:p>
    <w:p w:rsidR="00355DCA" w:rsidRPr="00C31D30" w:rsidRDefault="00DF2A85" w:rsidP="00C31D30">
      <w:pPr>
        <w:pStyle w:val="Heading5"/>
      </w:pPr>
      <w:r>
        <w:t>Question 5</w:t>
      </w:r>
      <w:r w:rsidR="00355DCA" w:rsidRPr="00C31D30">
        <w:t>.</w:t>
      </w:r>
    </w:p>
    <w:p w:rsidR="00E81978" w:rsidRDefault="00DF2A85">
      <w:r>
        <w:t xml:space="preserve">I found question 5 to be the most challenging because my initial pseudo code, when coded, did not bare my anticipated results.  Initially I wrote a code similarly to a search or print </w:t>
      </w:r>
      <w:r>
        <w:lastRenderedPageBreak/>
        <w:t xml:space="preserve">at depth function that state if depth is 0 do something with that item else re-call function with the sequential node and subtract one from depth. The results I got from this algorithm was a printing of one path then a printing of another path with the same depth printed more than once with the corresponding items.  Since there was no specification to the running time requirements of this function this is what I did.  I first get the max height of the tree, as described in earlier functions, I then create a list and initialize it with a length equal to the max height of the tree.  For each index of the list I append string “Key at depth” and the index.  What I do next is I traverse the tree recursively at each depth of the tree I append the item of this depth to the corresponding index of the created list. For </w:t>
      </w:r>
      <w:r w:rsidR="002B77B1">
        <w:t>example,</w:t>
      </w:r>
      <w:bookmarkStart w:id="0" w:name="_GoBack"/>
      <w:bookmarkEnd w:id="0"/>
      <w:r>
        <w:t xml:space="preserve"> at depth 0 I append to index one a string version of the item and so on. Once the tree is traversed and list is complete I now </w:t>
      </w:r>
      <w:proofErr w:type="gramStart"/>
      <w:r>
        <w:t>am able to</w:t>
      </w:r>
      <w:proofErr w:type="gramEnd"/>
      <w:r>
        <w:t xml:space="preserve"> print the list that has the elements at the correct index/depth.</w:t>
      </w:r>
    </w:p>
    <w:p w:rsidR="00DF2A85" w:rsidRDefault="00DF2A85">
      <w:r>
        <w:t xml:space="preserve">In conclusion, I found this lab to be very helpful in different traversal techniques of a binary search tree. I learned how to traverse a binary tree though iterative means as opposed to reclusively in case I find myself needing to do this in future work.  </w:t>
      </w:r>
    </w:p>
    <w:p w:rsidR="00E81978" w:rsidRDefault="00E81978">
      <w:pPr>
        <w:pStyle w:val="SectionTitle"/>
      </w:pPr>
    </w:p>
    <w:p w:rsidR="00E81978" w:rsidRDefault="005D3A03" w:rsidP="00B33145">
      <w:r>
        <w:rPr>
          <w:rStyle w:val="FootnoteReference"/>
        </w:rPr>
        <w:t>1</w:t>
      </w:r>
      <w:r>
        <w:t>Tables</w:t>
      </w:r>
    </w:p>
    <w:p w:rsidR="00E81978" w:rsidRDefault="005D3A03">
      <w:pPr>
        <w:pStyle w:val="NoSpacing"/>
      </w:pPr>
      <w:r>
        <w:t>Table 1</w:t>
      </w:r>
    </w:p>
    <w:sdt>
      <w:sdtPr>
        <w:alias w:val="Table title:"/>
        <w:tag w:val="Table title:"/>
        <w:id w:val="1042324137"/>
        <w:placeholder>
          <w:docPart w:val="F983218EEC0D499A82E14C2931CFAA2C"/>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tc>
          <w:tcPr>
            <w:tcW w:w="1872" w:type="dxa"/>
          </w:tcPr>
          <w:p w:rsidR="00E6004D" w:rsidRPr="00BF4184" w:rsidRDefault="00690D10" w:rsidP="00BF4184">
            <w:r>
              <w:t>Input size</w:t>
            </w:r>
          </w:p>
        </w:tc>
        <w:tc>
          <w:tcPr>
            <w:tcW w:w="1872" w:type="dxa"/>
          </w:tcPr>
          <w:p w:rsidR="00E6004D" w:rsidRPr="00BF4184" w:rsidRDefault="00690D10" w:rsidP="00BF4184">
            <w:r>
              <w:t>100</w:t>
            </w:r>
          </w:p>
        </w:tc>
        <w:tc>
          <w:tcPr>
            <w:tcW w:w="1872" w:type="dxa"/>
          </w:tcPr>
          <w:p w:rsidR="00E6004D" w:rsidRPr="00BF4184" w:rsidRDefault="00690D10" w:rsidP="00BF4184">
            <w:r>
              <w:t>1000</w:t>
            </w:r>
          </w:p>
        </w:tc>
        <w:tc>
          <w:tcPr>
            <w:tcW w:w="1872" w:type="dxa"/>
          </w:tcPr>
          <w:p w:rsidR="00E6004D" w:rsidRPr="00BF4184" w:rsidRDefault="00690D10" w:rsidP="00BF4184">
            <w:r>
              <w:t>10,000</w:t>
            </w:r>
          </w:p>
        </w:tc>
        <w:tc>
          <w:tcPr>
            <w:tcW w:w="1872" w:type="dxa"/>
          </w:tcPr>
          <w:p w:rsidR="00E6004D" w:rsidRPr="00BF4184" w:rsidRDefault="00690D10" w:rsidP="00BF4184">
            <w:r>
              <w:t>100,000</w:t>
            </w:r>
          </w:p>
        </w:tc>
      </w:tr>
      <w:tr w:rsidR="00E6004D" w:rsidRPr="00BF4184" w:rsidTr="00BF4184">
        <w:tc>
          <w:tcPr>
            <w:tcW w:w="1872" w:type="dxa"/>
          </w:tcPr>
          <w:p w:rsidR="00E6004D" w:rsidRPr="00BF4184" w:rsidRDefault="00B33145" w:rsidP="00BF4184">
            <w:r>
              <w:t>Question 1</w:t>
            </w:r>
          </w:p>
        </w:tc>
        <w:tc>
          <w:tcPr>
            <w:tcW w:w="1872" w:type="dxa"/>
          </w:tcPr>
          <w:p w:rsidR="00E6004D" w:rsidRPr="00BF4184" w:rsidRDefault="00523C32" w:rsidP="00BF4184">
            <w:r w:rsidRPr="00523C32">
              <w:t>.162185</w:t>
            </w:r>
          </w:p>
        </w:tc>
        <w:tc>
          <w:tcPr>
            <w:tcW w:w="1872" w:type="dxa"/>
          </w:tcPr>
          <w:p w:rsidR="00E6004D" w:rsidRPr="00BF4184" w:rsidRDefault="00523C32" w:rsidP="00BF4184">
            <w:r w:rsidRPr="00523C32">
              <w:t>2.303938</w:t>
            </w:r>
          </w:p>
        </w:tc>
        <w:tc>
          <w:tcPr>
            <w:tcW w:w="1872" w:type="dxa"/>
          </w:tcPr>
          <w:p w:rsidR="00E6004D" w:rsidRPr="00BF4184" w:rsidRDefault="00E6004D" w:rsidP="00BF4184"/>
        </w:tc>
        <w:tc>
          <w:tcPr>
            <w:tcW w:w="1872" w:type="dxa"/>
          </w:tcPr>
          <w:p w:rsidR="00E6004D" w:rsidRPr="00BF4184" w:rsidRDefault="00E6004D" w:rsidP="00BF4184"/>
        </w:tc>
      </w:tr>
      <w:tr w:rsidR="00E6004D" w:rsidRPr="00BF4184" w:rsidTr="00BF4184">
        <w:tc>
          <w:tcPr>
            <w:tcW w:w="1872" w:type="dxa"/>
          </w:tcPr>
          <w:p w:rsidR="00E6004D" w:rsidRPr="00BF4184" w:rsidRDefault="00B33145" w:rsidP="00BF4184">
            <w:r>
              <w:t>Question 2</w:t>
            </w:r>
          </w:p>
        </w:tc>
        <w:tc>
          <w:tcPr>
            <w:tcW w:w="1872" w:type="dxa"/>
          </w:tcPr>
          <w:p w:rsidR="00E6004D" w:rsidRPr="00BF4184" w:rsidRDefault="00FD2830" w:rsidP="00BF4184">
            <w:r>
              <w:t>0</w:t>
            </w:r>
          </w:p>
        </w:tc>
        <w:tc>
          <w:tcPr>
            <w:tcW w:w="1872" w:type="dxa"/>
          </w:tcPr>
          <w:p w:rsidR="00E6004D" w:rsidRPr="00BF4184" w:rsidRDefault="00FD2830" w:rsidP="00BF4184">
            <w:r>
              <w:t>0</w:t>
            </w:r>
          </w:p>
        </w:tc>
        <w:tc>
          <w:tcPr>
            <w:tcW w:w="1872" w:type="dxa"/>
          </w:tcPr>
          <w:p w:rsidR="00E6004D" w:rsidRPr="00BF4184" w:rsidRDefault="00FD2830" w:rsidP="00BF4184">
            <w:r>
              <w:t>0</w:t>
            </w:r>
          </w:p>
        </w:tc>
        <w:tc>
          <w:tcPr>
            <w:tcW w:w="1872" w:type="dxa"/>
          </w:tcPr>
          <w:p w:rsidR="00E6004D" w:rsidRPr="00BF4184" w:rsidRDefault="00FD2830" w:rsidP="00BF4184">
            <w:r>
              <w:t>0</w:t>
            </w:r>
          </w:p>
        </w:tc>
      </w:tr>
      <w:tr w:rsidR="00B33145" w:rsidRPr="00BF4184" w:rsidTr="00BF4184">
        <w:tc>
          <w:tcPr>
            <w:tcW w:w="1872" w:type="dxa"/>
          </w:tcPr>
          <w:p w:rsidR="00B33145" w:rsidRPr="00BF4184" w:rsidRDefault="00B33145" w:rsidP="00B33145">
            <w:r>
              <w:t>Question 3</w:t>
            </w:r>
          </w:p>
        </w:tc>
        <w:tc>
          <w:tcPr>
            <w:tcW w:w="1872" w:type="dxa"/>
          </w:tcPr>
          <w:p w:rsidR="00B33145" w:rsidRPr="00BF4184" w:rsidRDefault="00FD2830" w:rsidP="00B33145">
            <w:r w:rsidRPr="00FD2830">
              <w:t>.047585</w:t>
            </w:r>
          </w:p>
        </w:tc>
        <w:tc>
          <w:tcPr>
            <w:tcW w:w="1872" w:type="dxa"/>
          </w:tcPr>
          <w:p w:rsidR="00B33145" w:rsidRPr="00BF4184" w:rsidRDefault="00FD2830" w:rsidP="00B33145">
            <w:r w:rsidRPr="00FD2830">
              <w:t>.053866</w:t>
            </w:r>
          </w:p>
        </w:tc>
        <w:tc>
          <w:tcPr>
            <w:tcW w:w="1872" w:type="dxa"/>
          </w:tcPr>
          <w:p w:rsidR="00B33145" w:rsidRPr="00BF4184" w:rsidRDefault="00FD2830" w:rsidP="00B33145">
            <w:r w:rsidRPr="00FD2830">
              <w:t>.049867</w:t>
            </w:r>
          </w:p>
        </w:tc>
        <w:tc>
          <w:tcPr>
            <w:tcW w:w="1872" w:type="dxa"/>
          </w:tcPr>
          <w:p w:rsidR="00B33145" w:rsidRPr="00BF4184" w:rsidRDefault="00FD2830" w:rsidP="00B33145">
            <w:r w:rsidRPr="00FD2830">
              <w:t>.109700</w:t>
            </w:r>
          </w:p>
        </w:tc>
      </w:tr>
      <w:tr w:rsidR="00B33145" w:rsidRPr="00BF4184" w:rsidTr="00BF4184">
        <w:tc>
          <w:tcPr>
            <w:tcW w:w="1872" w:type="dxa"/>
          </w:tcPr>
          <w:p w:rsidR="00B33145" w:rsidRPr="00BF4184" w:rsidRDefault="00B33145" w:rsidP="00B33145">
            <w:r>
              <w:t>Question 4</w:t>
            </w:r>
          </w:p>
        </w:tc>
        <w:tc>
          <w:tcPr>
            <w:tcW w:w="1872" w:type="dxa"/>
          </w:tcPr>
          <w:p w:rsidR="00B33145" w:rsidRPr="00BF4184" w:rsidRDefault="00FD2830" w:rsidP="00B33145">
            <w:r w:rsidRPr="00FD2830">
              <w:t>.000997</w:t>
            </w:r>
          </w:p>
        </w:tc>
        <w:tc>
          <w:tcPr>
            <w:tcW w:w="1872" w:type="dxa"/>
          </w:tcPr>
          <w:p w:rsidR="00B33145" w:rsidRPr="00BF4184" w:rsidRDefault="00FD2830" w:rsidP="00B33145">
            <w:r w:rsidRPr="00FD2830">
              <w:t>.058842</w:t>
            </w:r>
          </w:p>
        </w:tc>
        <w:tc>
          <w:tcPr>
            <w:tcW w:w="1872" w:type="dxa"/>
          </w:tcPr>
          <w:p w:rsidR="00B33145" w:rsidRPr="00BF4184" w:rsidRDefault="00FD2830" w:rsidP="00B33145">
            <w:r w:rsidRPr="00FD2830">
              <w:t>01.357379</w:t>
            </w:r>
          </w:p>
        </w:tc>
        <w:tc>
          <w:tcPr>
            <w:tcW w:w="1872" w:type="dxa"/>
          </w:tcPr>
          <w:p w:rsidR="00B33145" w:rsidRPr="00BF4184" w:rsidRDefault="00FD2830" w:rsidP="00B33145">
            <w:r w:rsidRPr="00FD2830">
              <w:t>13.089131</w:t>
            </w:r>
          </w:p>
        </w:tc>
      </w:tr>
      <w:tr w:rsidR="00B33145" w:rsidRPr="00BF4184" w:rsidTr="00BF4184">
        <w:tc>
          <w:tcPr>
            <w:tcW w:w="1872" w:type="dxa"/>
          </w:tcPr>
          <w:p w:rsidR="00B33145" w:rsidRPr="00BF4184" w:rsidRDefault="00B33145" w:rsidP="00B33145">
            <w:r>
              <w:t>Question 5</w:t>
            </w:r>
          </w:p>
        </w:tc>
        <w:tc>
          <w:tcPr>
            <w:tcW w:w="1872" w:type="dxa"/>
          </w:tcPr>
          <w:p w:rsidR="00B33145" w:rsidRPr="00BF4184" w:rsidRDefault="00FD2830" w:rsidP="00B33145">
            <w:r>
              <w:t>0</w:t>
            </w:r>
          </w:p>
        </w:tc>
        <w:tc>
          <w:tcPr>
            <w:tcW w:w="1872" w:type="dxa"/>
          </w:tcPr>
          <w:p w:rsidR="00B33145" w:rsidRPr="00BF4184" w:rsidRDefault="00FD2830" w:rsidP="00B33145">
            <w:r w:rsidRPr="00FD2830">
              <w:t>.001995</w:t>
            </w:r>
          </w:p>
        </w:tc>
        <w:tc>
          <w:tcPr>
            <w:tcW w:w="1872" w:type="dxa"/>
          </w:tcPr>
          <w:p w:rsidR="00B33145" w:rsidRPr="00BF4184" w:rsidRDefault="00FD2830" w:rsidP="00B33145">
            <w:r w:rsidRPr="00FD2830">
              <w:t>.017981</w:t>
            </w:r>
          </w:p>
        </w:tc>
        <w:tc>
          <w:tcPr>
            <w:tcW w:w="1872" w:type="dxa"/>
          </w:tcPr>
          <w:p w:rsidR="00B33145" w:rsidRPr="00BF4184" w:rsidRDefault="00FD2830" w:rsidP="00B33145">
            <w:r w:rsidRPr="00FD2830">
              <w:t>.301265</w:t>
            </w:r>
          </w:p>
        </w:tc>
      </w:tr>
      <w:tr w:rsidR="00B33145" w:rsidRPr="00BF4184" w:rsidTr="00BF4184">
        <w:tc>
          <w:tcPr>
            <w:tcW w:w="1872" w:type="dxa"/>
          </w:tcPr>
          <w:p w:rsidR="00B33145" w:rsidRPr="00BF4184" w:rsidRDefault="00FD2830" w:rsidP="00B33145">
            <w:r>
              <w:t>Entire script</w:t>
            </w:r>
          </w:p>
        </w:tc>
        <w:tc>
          <w:tcPr>
            <w:tcW w:w="1872" w:type="dxa"/>
          </w:tcPr>
          <w:p w:rsidR="00B33145" w:rsidRPr="00BF4184" w:rsidRDefault="00D52538" w:rsidP="00B33145">
            <w:r w:rsidRPr="00D52538">
              <w:t>.239909</w:t>
            </w:r>
          </w:p>
        </w:tc>
        <w:tc>
          <w:tcPr>
            <w:tcW w:w="1872" w:type="dxa"/>
          </w:tcPr>
          <w:p w:rsidR="00B33145" w:rsidRPr="00BF4184" w:rsidRDefault="00D52538" w:rsidP="00B33145">
            <w:r w:rsidRPr="00D52538">
              <w:t>02.487214</w:t>
            </w:r>
          </w:p>
        </w:tc>
        <w:tc>
          <w:tcPr>
            <w:tcW w:w="1872" w:type="dxa"/>
          </w:tcPr>
          <w:p w:rsidR="00B33145" w:rsidRPr="00BF4184" w:rsidRDefault="00D52538" w:rsidP="00B33145">
            <w:r>
              <w:t>---</w:t>
            </w:r>
          </w:p>
        </w:tc>
        <w:tc>
          <w:tcPr>
            <w:tcW w:w="1872" w:type="dxa"/>
          </w:tcPr>
          <w:p w:rsidR="00B33145" w:rsidRPr="00BF4184" w:rsidRDefault="00D52538" w:rsidP="00B33145">
            <w:r>
              <w:t>Still running till this day</w:t>
            </w:r>
          </w:p>
        </w:tc>
      </w:tr>
    </w:tbl>
    <w:p w:rsidR="00D52538" w:rsidRDefault="00D52538" w:rsidP="002B77B1">
      <w:pPr>
        <w:pStyle w:val="TableFigure"/>
      </w:pPr>
      <w:r>
        <w:rPr>
          <w:rStyle w:val="Emphasis"/>
        </w:rPr>
        <w:t>All times are measured in seconds. I was unable to measure question two with these input sizes. For some questions, input size 10k and beyond are infeasibly large.</w:t>
      </w:r>
      <w:r>
        <w:br w:type="page"/>
      </w:r>
    </w:p>
    <w:p w:rsidR="00E81978" w:rsidRDefault="00D52538" w:rsidP="00D52538">
      <w:pPr>
        <w:pStyle w:val="TableFigure"/>
        <w:jc w:val="center"/>
        <w:rPr>
          <w:b/>
          <w:i/>
          <w:u w:val="single"/>
        </w:rPr>
      </w:pPr>
      <w:r>
        <w:rPr>
          <w:b/>
          <w:i/>
          <w:u w:val="single"/>
        </w:rPr>
        <w:lastRenderedPageBreak/>
        <w:t>Source code</w:t>
      </w:r>
    </w:p>
    <w:p w:rsidR="00D52538" w:rsidRDefault="00D52538" w:rsidP="00D52538">
      <w:pPr>
        <w:pStyle w:val="TableFigure"/>
      </w:pPr>
      <w:r>
        <w:t># -*- coding: utf-8 -*-</w:t>
      </w:r>
    </w:p>
    <w:p w:rsidR="00D52538" w:rsidRDefault="00D52538" w:rsidP="00D52538">
      <w:pPr>
        <w:pStyle w:val="TableFigure"/>
      </w:pPr>
      <w:r>
        <w:t>"""</w:t>
      </w:r>
    </w:p>
    <w:p w:rsidR="00D52538" w:rsidRDefault="00D52538" w:rsidP="00D52538">
      <w:pPr>
        <w:pStyle w:val="TableFigure"/>
      </w:pPr>
      <w:r>
        <w:t xml:space="preserve">Created on Tue </w:t>
      </w:r>
      <w:proofErr w:type="gramStart"/>
      <w:r>
        <w:t>Mar  5</w:t>
      </w:r>
      <w:proofErr w:type="gramEnd"/>
      <w:r>
        <w:t xml:space="preserve"> 13:00:43 2019</w:t>
      </w:r>
    </w:p>
    <w:p w:rsidR="00D52538" w:rsidRDefault="00D52538" w:rsidP="00D52538">
      <w:pPr>
        <w:pStyle w:val="TableFigure"/>
      </w:pPr>
    </w:p>
    <w:p w:rsidR="00D52538" w:rsidRPr="00D52538" w:rsidRDefault="00D52538" w:rsidP="00D52538">
      <w:pPr>
        <w:pStyle w:val="TableFigure"/>
        <w:rPr>
          <w:lang w:val="es-US"/>
        </w:rPr>
      </w:pPr>
      <w:r w:rsidRPr="00D52538">
        <w:rPr>
          <w:lang w:val="es-US"/>
        </w:rPr>
        <w:t>@</w:t>
      </w:r>
      <w:proofErr w:type="spellStart"/>
      <w:r w:rsidRPr="00D52538">
        <w:rPr>
          <w:lang w:val="es-US"/>
        </w:rPr>
        <w:t>author</w:t>
      </w:r>
      <w:proofErr w:type="spellEnd"/>
      <w:r w:rsidRPr="00D52538">
        <w:rPr>
          <w:lang w:val="es-US"/>
        </w:rPr>
        <w:t>: Javier Soto</w:t>
      </w:r>
    </w:p>
    <w:p w:rsidR="00D52538" w:rsidRPr="00D52538" w:rsidRDefault="00D52538" w:rsidP="00D52538">
      <w:pPr>
        <w:pStyle w:val="TableFigure"/>
        <w:rPr>
          <w:lang w:val="es-US"/>
        </w:rPr>
      </w:pPr>
      <w:proofErr w:type="spellStart"/>
      <w:r w:rsidRPr="00D52538">
        <w:rPr>
          <w:lang w:val="es-US"/>
        </w:rPr>
        <w:t>Professor</w:t>
      </w:r>
      <w:proofErr w:type="spellEnd"/>
      <w:r w:rsidRPr="00D52538">
        <w:rPr>
          <w:lang w:val="es-US"/>
        </w:rPr>
        <w:t xml:space="preserve"> </w:t>
      </w:r>
      <w:proofErr w:type="spellStart"/>
      <w:r w:rsidRPr="00D52538">
        <w:rPr>
          <w:lang w:val="es-US"/>
        </w:rPr>
        <w:t>Olac</w:t>
      </w:r>
      <w:proofErr w:type="spellEnd"/>
      <w:r w:rsidRPr="00D52538">
        <w:rPr>
          <w:lang w:val="es-US"/>
        </w:rPr>
        <w:t xml:space="preserve"> fuentes</w:t>
      </w:r>
    </w:p>
    <w:p w:rsidR="00D52538" w:rsidRPr="00D52538" w:rsidRDefault="00D52538" w:rsidP="00D52538">
      <w:pPr>
        <w:pStyle w:val="TableFigure"/>
        <w:rPr>
          <w:lang w:val="es-US"/>
        </w:rPr>
      </w:pPr>
      <w:proofErr w:type="spellStart"/>
      <w:r w:rsidRPr="00D52538">
        <w:rPr>
          <w:lang w:val="es-US"/>
        </w:rPr>
        <w:t>TAs</w:t>
      </w:r>
      <w:proofErr w:type="spellEnd"/>
      <w:r w:rsidRPr="00D52538">
        <w:rPr>
          <w:lang w:val="es-US"/>
        </w:rPr>
        <w:t>:</w:t>
      </w:r>
    </w:p>
    <w:p w:rsidR="00D52538" w:rsidRPr="00D52538" w:rsidRDefault="00D52538" w:rsidP="00D52538">
      <w:pPr>
        <w:pStyle w:val="TableFigure"/>
        <w:rPr>
          <w:lang w:val="es-US"/>
        </w:rPr>
      </w:pPr>
      <w:r w:rsidRPr="00D52538">
        <w:rPr>
          <w:lang w:val="es-US"/>
        </w:rPr>
        <w:t xml:space="preserve">    -</w:t>
      </w:r>
      <w:proofErr w:type="spellStart"/>
      <w:r w:rsidRPr="00D52538">
        <w:rPr>
          <w:lang w:val="es-US"/>
        </w:rPr>
        <w:t>Anindita</w:t>
      </w:r>
      <w:proofErr w:type="spellEnd"/>
      <w:r w:rsidRPr="00D52538">
        <w:rPr>
          <w:lang w:val="es-US"/>
        </w:rPr>
        <w:t xml:space="preserve"> </w:t>
      </w:r>
      <w:proofErr w:type="spellStart"/>
      <w:r w:rsidRPr="00D52538">
        <w:rPr>
          <w:lang w:val="es-US"/>
        </w:rPr>
        <w:t>Nath</w:t>
      </w:r>
      <w:proofErr w:type="spellEnd"/>
    </w:p>
    <w:p w:rsidR="00D52538" w:rsidRPr="00D52538" w:rsidRDefault="00D52538" w:rsidP="00D52538">
      <w:pPr>
        <w:pStyle w:val="TableFigure"/>
        <w:rPr>
          <w:lang w:val="es-US"/>
        </w:rPr>
      </w:pPr>
      <w:r w:rsidRPr="00D52538">
        <w:rPr>
          <w:lang w:val="es-US"/>
        </w:rPr>
        <w:t xml:space="preserve">    -</w:t>
      </w:r>
      <w:proofErr w:type="spellStart"/>
      <w:r w:rsidRPr="00D52538">
        <w:rPr>
          <w:lang w:val="es-US"/>
        </w:rPr>
        <w:t>Maliheh</w:t>
      </w:r>
      <w:proofErr w:type="spellEnd"/>
      <w:r w:rsidRPr="00D52538">
        <w:rPr>
          <w:lang w:val="es-US"/>
        </w:rPr>
        <w:t xml:space="preserve"> </w:t>
      </w:r>
      <w:proofErr w:type="spellStart"/>
      <w:r w:rsidRPr="00D52538">
        <w:rPr>
          <w:lang w:val="es-US"/>
        </w:rPr>
        <w:t>Zaragaran</w:t>
      </w:r>
      <w:proofErr w:type="spellEnd"/>
    </w:p>
    <w:p w:rsidR="00D52538" w:rsidRPr="00D52538" w:rsidRDefault="00D52538" w:rsidP="00D52538">
      <w:pPr>
        <w:pStyle w:val="TableFigure"/>
        <w:rPr>
          <w:lang w:val="es-US"/>
        </w:rPr>
      </w:pPr>
      <w:r w:rsidRPr="00D52538">
        <w:rPr>
          <w:lang w:val="es-US"/>
        </w:rPr>
        <w:t>IA</w:t>
      </w:r>
    </w:p>
    <w:p w:rsidR="00D52538" w:rsidRPr="00D52538" w:rsidRDefault="00D52538" w:rsidP="00D52538">
      <w:pPr>
        <w:pStyle w:val="TableFigure"/>
        <w:rPr>
          <w:lang w:val="es-US"/>
        </w:rPr>
      </w:pPr>
      <w:r w:rsidRPr="00D52538">
        <w:rPr>
          <w:lang w:val="es-US"/>
        </w:rPr>
        <w:t xml:space="preserve">    -Eduardo Lara</w:t>
      </w:r>
    </w:p>
    <w:p w:rsidR="00D52538" w:rsidRDefault="00D52538" w:rsidP="00D52538">
      <w:pPr>
        <w:pStyle w:val="TableFigure"/>
      </w:pPr>
      <w:r>
        <w:t>Peer Leader</w:t>
      </w:r>
    </w:p>
    <w:p w:rsidR="00D52538" w:rsidRDefault="00D52538" w:rsidP="00D52538">
      <w:pPr>
        <w:pStyle w:val="TableFigure"/>
      </w:pPr>
      <w:r>
        <w:t xml:space="preserve">    -Erick </w:t>
      </w:r>
      <w:proofErr w:type="spellStart"/>
      <w:r>
        <w:t>Macik</w:t>
      </w:r>
      <w:proofErr w:type="spellEnd"/>
    </w:p>
    <w:p w:rsidR="00D52538" w:rsidRDefault="00D52538" w:rsidP="00D52538">
      <w:pPr>
        <w:pStyle w:val="TableFigure"/>
      </w:pPr>
      <w:r>
        <w:t xml:space="preserve">    </w:t>
      </w:r>
    </w:p>
    <w:p w:rsidR="00D52538" w:rsidRDefault="00D52538" w:rsidP="00D52538">
      <w:pPr>
        <w:pStyle w:val="TableFigure"/>
      </w:pPr>
      <w:r>
        <w:t xml:space="preserve">the </w:t>
      </w:r>
      <w:proofErr w:type="spellStart"/>
      <w:r>
        <w:t>puspose</w:t>
      </w:r>
      <w:proofErr w:type="spellEnd"/>
      <w:r>
        <w:t xml:space="preserve"> of this lab is to demonstrate my </w:t>
      </w:r>
      <w:proofErr w:type="spellStart"/>
      <w:r>
        <w:t>knowldge</w:t>
      </w:r>
      <w:proofErr w:type="spellEnd"/>
      <w:r>
        <w:t xml:space="preserve"> of implementing Binary </w:t>
      </w:r>
    </w:p>
    <w:p w:rsidR="00D52538" w:rsidRDefault="00D52538" w:rsidP="00D52538">
      <w:pPr>
        <w:pStyle w:val="TableFigure"/>
      </w:pPr>
      <w:r>
        <w:t xml:space="preserve">search trees as provided by Professor </w:t>
      </w:r>
      <w:proofErr w:type="spellStart"/>
      <w:r>
        <w:t>Olac</w:t>
      </w:r>
      <w:proofErr w:type="spellEnd"/>
      <w:r>
        <w:t xml:space="preserve"> Fuentes</w:t>
      </w:r>
    </w:p>
    <w:p w:rsidR="00D52538" w:rsidRDefault="00D52538" w:rsidP="00D52538">
      <w:pPr>
        <w:pStyle w:val="TableFigure"/>
      </w:pPr>
      <w:r>
        <w:t>"""</w:t>
      </w:r>
    </w:p>
    <w:p w:rsidR="00D52538" w:rsidRDefault="00D52538" w:rsidP="00D52538">
      <w:pPr>
        <w:pStyle w:val="TableFigure"/>
      </w:pPr>
    </w:p>
    <w:p w:rsidR="00D52538" w:rsidRDefault="00D52538" w:rsidP="00D52538">
      <w:pPr>
        <w:pStyle w:val="TableFigure"/>
      </w:pPr>
      <w:r>
        <w:t xml:space="preserve">import </w:t>
      </w:r>
      <w:proofErr w:type="spellStart"/>
      <w:r>
        <w:t>bst</w:t>
      </w:r>
      <w:proofErr w:type="spellEnd"/>
    </w:p>
    <w:p w:rsidR="00D52538" w:rsidRDefault="00D52538" w:rsidP="00D52538">
      <w:pPr>
        <w:pStyle w:val="TableFigure"/>
      </w:pPr>
      <w:r>
        <w:t xml:space="preserve">import </w:t>
      </w:r>
      <w:proofErr w:type="spellStart"/>
      <w:proofErr w:type="gramStart"/>
      <w:r>
        <w:t>matplotlib.pyplot</w:t>
      </w:r>
      <w:proofErr w:type="spellEnd"/>
      <w:proofErr w:type="gramEnd"/>
      <w:r>
        <w:t xml:space="preserve"> as </w:t>
      </w:r>
      <w:proofErr w:type="spellStart"/>
      <w:r>
        <w:t>plt</w:t>
      </w:r>
      <w:proofErr w:type="spellEnd"/>
    </w:p>
    <w:p w:rsidR="00D52538" w:rsidRDefault="00D52538" w:rsidP="00D52538">
      <w:pPr>
        <w:pStyle w:val="TableFigure"/>
      </w:pPr>
      <w:r>
        <w:t>from datetime import datetime as dt</w:t>
      </w:r>
    </w:p>
    <w:p w:rsidR="00D52538" w:rsidRDefault="00D52538" w:rsidP="00D52538">
      <w:pPr>
        <w:pStyle w:val="TableFigure"/>
      </w:pPr>
      <w:r>
        <w:t>import random</w:t>
      </w:r>
    </w:p>
    <w:p w:rsidR="00D52538" w:rsidRDefault="00D52538" w:rsidP="00D52538">
      <w:pPr>
        <w:pStyle w:val="TableFigure"/>
      </w:pPr>
    </w:p>
    <w:p w:rsidR="00D52538" w:rsidRDefault="00D52538" w:rsidP="00D52538">
      <w:pPr>
        <w:pStyle w:val="TableFigure"/>
      </w:pPr>
      <w:r>
        <w:t xml:space="preserve">def </w:t>
      </w:r>
      <w:proofErr w:type="spellStart"/>
      <w:r>
        <w:t>SearchIte</w:t>
      </w:r>
      <w:proofErr w:type="spellEnd"/>
      <w:r>
        <w:t>(</w:t>
      </w:r>
      <w:proofErr w:type="spellStart"/>
      <w:proofErr w:type="gramStart"/>
      <w:r>
        <w:t>T,k</w:t>
      </w:r>
      <w:proofErr w:type="spellEnd"/>
      <w:proofErr w:type="gramEnd"/>
      <w:r>
        <w:t>):</w:t>
      </w:r>
    </w:p>
    <w:p w:rsidR="00D52538" w:rsidRDefault="00D52538" w:rsidP="00D52538">
      <w:pPr>
        <w:pStyle w:val="TableFigure"/>
      </w:pPr>
      <w:r>
        <w:t xml:space="preserve">    #will search a binary tree for item k </w:t>
      </w:r>
      <w:proofErr w:type="spellStart"/>
      <w:r>
        <w:t>with out</w:t>
      </w:r>
      <w:proofErr w:type="spellEnd"/>
      <w:r>
        <w:t xml:space="preserve"> using recursion</w:t>
      </w:r>
    </w:p>
    <w:p w:rsidR="00D52538" w:rsidRDefault="00D52538" w:rsidP="00D52538">
      <w:pPr>
        <w:pStyle w:val="TableFigure"/>
      </w:pPr>
      <w:r>
        <w:t xml:space="preserve">    temp = T</w:t>
      </w:r>
    </w:p>
    <w:p w:rsidR="00D52538" w:rsidRDefault="00D52538" w:rsidP="00D52538">
      <w:pPr>
        <w:pStyle w:val="TableFigure"/>
      </w:pPr>
      <w:r>
        <w:t xml:space="preserve">    while temp is not None:</w:t>
      </w:r>
    </w:p>
    <w:p w:rsidR="00D52538" w:rsidRDefault="00D52538" w:rsidP="00D52538">
      <w:pPr>
        <w:pStyle w:val="TableFigure"/>
      </w:pPr>
      <w:r>
        <w:t xml:space="preserve">        if </w:t>
      </w:r>
      <w:proofErr w:type="spellStart"/>
      <w:proofErr w:type="gramStart"/>
      <w:r>
        <w:t>temp.item</w:t>
      </w:r>
      <w:proofErr w:type="spellEnd"/>
      <w:proofErr w:type="gramEnd"/>
      <w:r>
        <w:t xml:space="preserve"> == k:</w:t>
      </w:r>
    </w:p>
    <w:p w:rsidR="00D52538" w:rsidRDefault="00D52538" w:rsidP="00D52538">
      <w:pPr>
        <w:pStyle w:val="TableFigure"/>
      </w:pPr>
      <w:r>
        <w:t xml:space="preserve">            return temp</w:t>
      </w:r>
    </w:p>
    <w:p w:rsidR="00D52538" w:rsidRDefault="00D52538" w:rsidP="00D52538">
      <w:pPr>
        <w:pStyle w:val="TableFigure"/>
      </w:pPr>
      <w:r>
        <w:t xml:space="preserve">        </w:t>
      </w:r>
      <w:proofErr w:type="spellStart"/>
      <w:r>
        <w:t>elif</w:t>
      </w:r>
      <w:proofErr w:type="spellEnd"/>
      <w:r>
        <w:t xml:space="preserve"> </w:t>
      </w:r>
      <w:proofErr w:type="spellStart"/>
      <w:proofErr w:type="gramStart"/>
      <w:r>
        <w:t>temp.item</w:t>
      </w:r>
      <w:proofErr w:type="spellEnd"/>
      <w:proofErr w:type="gramEnd"/>
      <w:r>
        <w:t xml:space="preserve"> &gt; k:</w:t>
      </w:r>
    </w:p>
    <w:p w:rsidR="00D52538" w:rsidRDefault="00D52538" w:rsidP="00D52538">
      <w:pPr>
        <w:pStyle w:val="TableFigure"/>
      </w:pPr>
      <w:r>
        <w:t xml:space="preserve">            temp = </w:t>
      </w:r>
      <w:proofErr w:type="spellStart"/>
      <w:proofErr w:type="gramStart"/>
      <w:r>
        <w:t>temp.left</w:t>
      </w:r>
      <w:proofErr w:type="spellEnd"/>
      <w:proofErr w:type="gramEnd"/>
    </w:p>
    <w:p w:rsidR="00D52538" w:rsidRDefault="00D52538" w:rsidP="00D52538">
      <w:pPr>
        <w:pStyle w:val="TableFigure"/>
      </w:pPr>
      <w:r>
        <w:t xml:space="preserve">        else:</w:t>
      </w:r>
    </w:p>
    <w:p w:rsidR="00D52538" w:rsidRDefault="00D52538" w:rsidP="00D52538">
      <w:pPr>
        <w:pStyle w:val="TableFigure"/>
      </w:pPr>
      <w:r>
        <w:t xml:space="preserve">            temp = </w:t>
      </w:r>
      <w:proofErr w:type="spellStart"/>
      <w:proofErr w:type="gramStart"/>
      <w:r>
        <w:t>temp.right</w:t>
      </w:r>
      <w:proofErr w:type="spellEnd"/>
      <w:proofErr w:type="gramEnd"/>
    </w:p>
    <w:p w:rsidR="00D52538" w:rsidRDefault="00D52538" w:rsidP="00D52538">
      <w:pPr>
        <w:pStyle w:val="TableFigure"/>
      </w:pPr>
      <w:r>
        <w:t xml:space="preserve">    return None</w:t>
      </w:r>
    </w:p>
    <w:p w:rsidR="00D52538" w:rsidRDefault="00D52538" w:rsidP="00D52538">
      <w:pPr>
        <w:pStyle w:val="TableFigure"/>
      </w:pPr>
    </w:p>
    <w:p w:rsidR="00D52538" w:rsidRPr="00D52538" w:rsidRDefault="00D52538" w:rsidP="00D52538">
      <w:pPr>
        <w:pStyle w:val="TableFigure"/>
        <w:rPr>
          <w:lang w:val="es-US"/>
        </w:rPr>
      </w:pPr>
      <w:proofErr w:type="spellStart"/>
      <w:r w:rsidRPr="00D52538">
        <w:rPr>
          <w:lang w:val="es-US"/>
        </w:rPr>
        <w:t>def</w:t>
      </w:r>
      <w:proofErr w:type="spellEnd"/>
      <w:r w:rsidRPr="00D52538">
        <w:rPr>
          <w:lang w:val="es-US"/>
        </w:rPr>
        <w:t xml:space="preserve"> </w:t>
      </w:r>
      <w:proofErr w:type="spellStart"/>
      <w:r w:rsidRPr="00D52538">
        <w:rPr>
          <w:lang w:val="es-US"/>
        </w:rPr>
        <w:t>draw_btree</w:t>
      </w:r>
      <w:proofErr w:type="spellEnd"/>
      <w:r w:rsidRPr="00D52538">
        <w:rPr>
          <w:lang w:val="es-US"/>
        </w:rPr>
        <w:t>(</w:t>
      </w:r>
      <w:proofErr w:type="spellStart"/>
      <w:proofErr w:type="gramStart"/>
      <w:r w:rsidRPr="00D52538">
        <w:rPr>
          <w:lang w:val="es-US"/>
        </w:rPr>
        <w:t>ax,n</w:t>
      </w:r>
      <w:proofErr w:type="gramEnd"/>
      <w:r w:rsidRPr="00D52538">
        <w:rPr>
          <w:lang w:val="es-US"/>
        </w:rPr>
        <w:t>,x,y,delta_x,delta_y,T</w:t>
      </w:r>
      <w:proofErr w:type="spellEnd"/>
      <w:r w:rsidRPr="00D52538">
        <w:rPr>
          <w:lang w:val="es-US"/>
        </w:rPr>
        <w:t>):</w:t>
      </w:r>
    </w:p>
    <w:p w:rsidR="00D52538" w:rsidRDefault="00D52538" w:rsidP="00D52538">
      <w:pPr>
        <w:pStyle w:val="TableFigure"/>
      </w:pPr>
      <w:r w:rsidRPr="00D52538">
        <w:rPr>
          <w:lang w:val="es-US"/>
        </w:rPr>
        <w:t xml:space="preserve">    </w:t>
      </w:r>
      <w:r>
        <w:t>if T is not None:</w:t>
      </w:r>
    </w:p>
    <w:p w:rsidR="00D52538" w:rsidRDefault="00D52538" w:rsidP="00D52538">
      <w:pPr>
        <w:pStyle w:val="TableFigure"/>
      </w:pPr>
      <w:r>
        <w:t xml:space="preserve">        temp = T</w:t>
      </w:r>
    </w:p>
    <w:p w:rsidR="00D52538" w:rsidRDefault="00D52538" w:rsidP="00D52538">
      <w:pPr>
        <w:pStyle w:val="TableFigure"/>
      </w:pPr>
      <w:r>
        <w:t xml:space="preserve">        if n&gt;0:</w:t>
      </w:r>
    </w:p>
    <w:p w:rsidR="00D52538" w:rsidRDefault="00D52538" w:rsidP="00D52538">
      <w:pPr>
        <w:pStyle w:val="TableFigure"/>
      </w:pPr>
      <w:r>
        <w:t xml:space="preserve">            # taken from my implementation of draw tree from Lab1 CS2302</w:t>
      </w:r>
    </w:p>
    <w:p w:rsidR="00D52538" w:rsidRDefault="00D52538" w:rsidP="00D52538">
      <w:pPr>
        <w:pStyle w:val="TableFigure"/>
      </w:pPr>
      <w:r>
        <w:t xml:space="preserve">            #for ease of </w:t>
      </w:r>
      <w:proofErr w:type="spellStart"/>
      <w:r>
        <w:t>ploting</w:t>
      </w:r>
      <w:proofErr w:type="spellEnd"/>
      <w:r>
        <w:t xml:space="preserve"> create 2 lists of </w:t>
      </w:r>
      <w:proofErr w:type="spellStart"/>
      <w:r>
        <w:t>corrisponding</w:t>
      </w:r>
      <w:proofErr w:type="spellEnd"/>
      <w:r>
        <w:t xml:space="preserve"> </w:t>
      </w:r>
      <w:proofErr w:type="spellStart"/>
      <w:proofErr w:type="gramStart"/>
      <w:r>
        <w:t>x,y</w:t>
      </w:r>
      <w:proofErr w:type="spellEnd"/>
      <w:proofErr w:type="gramEnd"/>
      <w:r>
        <w:t xml:space="preserve"> values</w:t>
      </w:r>
    </w:p>
    <w:p w:rsidR="00D52538" w:rsidRPr="00D52538" w:rsidRDefault="00D52538" w:rsidP="00D52538">
      <w:pPr>
        <w:pStyle w:val="TableFigure"/>
        <w:rPr>
          <w:lang w:val="es-US"/>
        </w:rPr>
      </w:pPr>
      <w:r>
        <w:t xml:space="preserve">            </w:t>
      </w:r>
      <w:proofErr w:type="spellStart"/>
      <w:r w:rsidRPr="00D52538">
        <w:rPr>
          <w:lang w:val="es-US"/>
        </w:rPr>
        <w:t>x_values</w:t>
      </w:r>
      <w:proofErr w:type="spellEnd"/>
      <w:r w:rsidRPr="00D52538">
        <w:rPr>
          <w:lang w:val="es-US"/>
        </w:rPr>
        <w:t xml:space="preserve"> = [</w:t>
      </w:r>
      <w:proofErr w:type="spellStart"/>
      <w:r w:rsidRPr="00D52538">
        <w:rPr>
          <w:lang w:val="es-US"/>
        </w:rPr>
        <w:t>x-delta_</w:t>
      </w:r>
      <w:proofErr w:type="gramStart"/>
      <w:r w:rsidRPr="00D52538">
        <w:rPr>
          <w:lang w:val="es-US"/>
        </w:rPr>
        <w:t>x,x</w:t>
      </w:r>
      <w:proofErr w:type="gramEnd"/>
      <w:r w:rsidRPr="00D52538">
        <w:rPr>
          <w:lang w:val="es-US"/>
        </w:rPr>
        <w:t>,x+delta_x</w:t>
      </w:r>
      <w:proofErr w:type="spellEnd"/>
      <w:r w:rsidRPr="00D52538">
        <w:rPr>
          <w:lang w:val="es-US"/>
        </w:rPr>
        <w:t>]</w:t>
      </w:r>
    </w:p>
    <w:p w:rsidR="00D52538" w:rsidRPr="00D52538" w:rsidRDefault="00D52538" w:rsidP="00D52538">
      <w:pPr>
        <w:pStyle w:val="TableFigure"/>
        <w:rPr>
          <w:lang w:val="es-US"/>
        </w:rPr>
      </w:pPr>
      <w:r w:rsidRPr="00D52538">
        <w:rPr>
          <w:lang w:val="es-US"/>
        </w:rPr>
        <w:t xml:space="preserve">            </w:t>
      </w:r>
      <w:proofErr w:type="spellStart"/>
      <w:r w:rsidRPr="00D52538">
        <w:rPr>
          <w:lang w:val="es-US"/>
        </w:rPr>
        <w:t>y_values</w:t>
      </w:r>
      <w:proofErr w:type="spellEnd"/>
      <w:r w:rsidRPr="00D52538">
        <w:rPr>
          <w:lang w:val="es-US"/>
        </w:rPr>
        <w:t xml:space="preserve"> = [y-</w:t>
      </w:r>
      <w:proofErr w:type="spellStart"/>
      <w:r w:rsidRPr="00D52538">
        <w:rPr>
          <w:lang w:val="es-US"/>
        </w:rPr>
        <w:t>delta_</w:t>
      </w:r>
      <w:proofErr w:type="gramStart"/>
      <w:r w:rsidRPr="00D52538">
        <w:rPr>
          <w:lang w:val="es-US"/>
        </w:rPr>
        <w:t>y,y</w:t>
      </w:r>
      <w:proofErr w:type="gramEnd"/>
      <w:r w:rsidRPr="00D52538">
        <w:rPr>
          <w:lang w:val="es-US"/>
        </w:rPr>
        <w:t>,y</w:t>
      </w:r>
      <w:proofErr w:type="spellEnd"/>
      <w:r w:rsidRPr="00D52538">
        <w:rPr>
          <w:lang w:val="es-US"/>
        </w:rPr>
        <w:t>-</w:t>
      </w:r>
      <w:proofErr w:type="spellStart"/>
      <w:r w:rsidRPr="00D52538">
        <w:rPr>
          <w:lang w:val="es-US"/>
        </w:rPr>
        <w:t>delta_y</w:t>
      </w:r>
      <w:proofErr w:type="spellEnd"/>
      <w:r w:rsidRPr="00D52538">
        <w:rPr>
          <w:lang w:val="es-US"/>
        </w:rPr>
        <w:t>]</w:t>
      </w:r>
    </w:p>
    <w:p w:rsidR="00D52538" w:rsidRPr="00D52538" w:rsidRDefault="00D52538" w:rsidP="00D52538">
      <w:pPr>
        <w:pStyle w:val="TableFigure"/>
        <w:rPr>
          <w:lang w:val="es-US"/>
        </w:rPr>
      </w:pPr>
      <w:r w:rsidRPr="00D52538">
        <w:rPr>
          <w:lang w:val="es-US"/>
        </w:rPr>
        <w:t xml:space="preserve">        </w:t>
      </w:r>
    </w:p>
    <w:p w:rsidR="00D52538" w:rsidRPr="00D52538" w:rsidRDefault="00D52538" w:rsidP="00D52538">
      <w:pPr>
        <w:pStyle w:val="TableFigure"/>
        <w:rPr>
          <w:lang w:val="es-US"/>
        </w:rPr>
      </w:pPr>
      <w:r w:rsidRPr="00D52538">
        <w:rPr>
          <w:lang w:val="es-US"/>
        </w:rPr>
        <w:t xml:space="preserve">            </w:t>
      </w:r>
      <w:proofErr w:type="spellStart"/>
      <w:r w:rsidRPr="00D52538">
        <w:rPr>
          <w:lang w:val="es-US"/>
        </w:rPr>
        <w:t>circle</w:t>
      </w:r>
      <w:proofErr w:type="spellEnd"/>
      <w:r w:rsidRPr="00D52538">
        <w:rPr>
          <w:lang w:val="es-US"/>
        </w:rPr>
        <w:t xml:space="preserve"> = </w:t>
      </w:r>
      <w:proofErr w:type="spellStart"/>
      <w:proofErr w:type="gramStart"/>
      <w:r w:rsidRPr="00D52538">
        <w:rPr>
          <w:lang w:val="es-US"/>
        </w:rPr>
        <w:t>plt.Circle</w:t>
      </w:r>
      <w:proofErr w:type="spellEnd"/>
      <w:proofErr w:type="gramEnd"/>
      <w:r w:rsidRPr="00D52538">
        <w:rPr>
          <w:lang w:val="es-US"/>
        </w:rPr>
        <w:t>((x, y), .5)</w:t>
      </w:r>
    </w:p>
    <w:p w:rsidR="00D52538" w:rsidRDefault="00D52538" w:rsidP="00D52538">
      <w:pPr>
        <w:pStyle w:val="TableFigure"/>
      </w:pPr>
      <w:r w:rsidRPr="00D52538">
        <w:rPr>
          <w:lang w:val="es-US"/>
        </w:rPr>
        <w:lastRenderedPageBreak/>
        <w:t xml:space="preserve">            </w:t>
      </w:r>
      <w:proofErr w:type="spellStart"/>
      <w:r>
        <w:t>ax.add_artist</w:t>
      </w:r>
      <w:proofErr w:type="spellEnd"/>
      <w:r>
        <w:t>(circle)</w:t>
      </w:r>
    </w:p>
    <w:p w:rsidR="00D52538" w:rsidRDefault="00D52538" w:rsidP="00D52538">
      <w:pPr>
        <w:pStyle w:val="TableFigure"/>
      </w:pPr>
      <w:r>
        <w:t xml:space="preserve">        </w:t>
      </w:r>
    </w:p>
    <w:p w:rsidR="00D52538" w:rsidRDefault="00D52538" w:rsidP="00D52538">
      <w:pPr>
        <w:pStyle w:val="TableFigure"/>
      </w:pPr>
      <w:r>
        <w:t xml:space="preserve">            </w:t>
      </w:r>
      <w:proofErr w:type="spellStart"/>
      <w:r>
        <w:t>ax.</w:t>
      </w:r>
      <w:proofErr w:type="gramStart"/>
      <w:r>
        <w:t>text</w:t>
      </w:r>
      <w:proofErr w:type="spellEnd"/>
      <w:r>
        <w:t>(</w:t>
      </w:r>
      <w:proofErr w:type="gramEnd"/>
      <w:r>
        <w:t>x, y, str(</w:t>
      </w:r>
      <w:proofErr w:type="spellStart"/>
      <w:r>
        <w:t>temp.item</w:t>
      </w:r>
      <w:proofErr w:type="spellEnd"/>
      <w:r>
        <w:t xml:space="preserve">), </w:t>
      </w:r>
      <w:proofErr w:type="spellStart"/>
      <w:r>
        <w:t>fontsize</w:t>
      </w:r>
      <w:proofErr w:type="spellEnd"/>
      <w:r>
        <w:t>=10)</w:t>
      </w:r>
    </w:p>
    <w:p w:rsidR="00D52538" w:rsidRDefault="00D52538" w:rsidP="00D52538">
      <w:pPr>
        <w:pStyle w:val="TableFigure"/>
      </w:pPr>
      <w:r>
        <w:t xml:space="preserve">            </w:t>
      </w:r>
      <w:proofErr w:type="spellStart"/>
      <w:proofErr w:type="gramStart"/>
      <w:r>
        <w:t>ax.plot</w:t>
      </w:r>
      <w:proofErr w:type="spellEnd"/>
      <w:proofErr w:type="gramEnd"/>
      <w:r>
        <w:t>(</w:t>
      </w:r>
      <w:proofErr w:type="spellStart"/>
      <w:r>
        <w:t>x_values,y_values</w:t>
      </w:r>
      <w:proofErr w:type="spellEnd"/>
      <w:r>
        <w:t>)</w:t>
      </w:r>
    </w:p>
    <w:p w:rsidR="00D52538" w:rsidRDefault="00D52538" w:rsidP="00D52538">
      <w:pPr>
        <w:pStyle w:val="TableFigure"/>
      </w:pPr>
      <w:r>
        <w:t xml:space="preserve">        </w:t>
      </w:r>
    </w:p>
    <w:p w:rsidR="00D52538" w:rsidRDefault="00D52538" w:rsidP="00D52538">
      <w:pPr>
        <w:pStyle w:val="TableFigure"/>
      </w:pPr>
      <w:r>
        <w:t xml:space="preserve">            #draw center then left child then right child </w:t>
      </w:r>
    </w:p>
    <w:p w:rsidR="00D52538" w:rsidRPr="00D52538" w:rsidRDefault="00D52538" w:rsidP="00D52538">
      <w:pPr>
        <w:pStyle w:val="TableFigure"/>
        <w:rPr>
          <w:lang w:val="es-US"/>
        </w:rPr>
      </w:pPr>
      <w:r>
        <w:t xml:space="preserve">            </w:t>
      </w:r>
      <w:r w:rsidRPr="00D52538">
        <w:rPr>
          <w:lang w:val="es-US"/>
        </w:rPr>
        <w:t>draw_btree(</w:t>
      </w:r>
      <w:proofErr w:type="gramStart"/>
      <w:r w:rsidRPr="00D52538">
        <w:rPr>
          <w:lang w:val="es-US"/>
        </w:rPr>
        <w:t>ax,n</w:t>
      </w:r>
      <w:proofErr w:type="gramEnd"/>
      <w:r w:rsidRPr="00D52538">
        <w:rPr>
          <w:lang w:val="es-US"/>
        </w:rPr>
        <w:t>-1,x_values[0],y_values[0],delta_x*.5,delta_y*.5,temp.left)</w:t>
      </w:r>
    </w:p>
    <w:p w:rsidR="00D52538" w:rsidRPr="00D52538" w:rsidRDefault="00D52538" w:rsidP="00D52538">
      <w:pPr>
        <w:pStyle w:val="TableFigure"/>
        <w:rPr>
          <w:lang w:val="es-US"/>
        </w:rPr>
      </w:pPr>
      <w:r w:rsidRPr="00D52538">
        <w:rPr>
          <w:lang w:val="es-US"/>
        </w:rPr>
        <w:t xml:space="preserve">            draw_btree(</w:t>
      </w:r>
      <w:proofErr w:type="gramStart"/>
      <w:r w:rsidRPr="00D52538">
        <w:rPr>
          <w:lang w:val="es-US"/>
        </w:rPr>
        <w:t>ax,n</w:t>
      </w:r>
      <w:proofErr w:type="gramEnd"/>
      <w:r w:rsidRPr="00D52538">
        <w:rPr>
          <w:lang w:val="es-US"/>
        </w:rPr>
        <w:t>-1,x_values[2],y_values[2],delta_x*.5,delta_y*.5,temp.right)</w:t>
      </w:r>
    </w:p>
    <w:p w:rsidR="00D52538" w:rsidRPr="00D52538" w:rsidRDefault="00D52538" w:rsidP="00D52538">
      <w:pPr>
        <w:pStyle w:val="TableFigure"/>
        <w:rPr>
          <w:lang w:val="es-US"/>
        </w:rPr>
      </w:pPr>
    </w:p>
    <w:p w:rsidR="00D52538" w:rsidRDefault="00D52538" w:rsidP="00D52538">
      <w:pPr>
        <w:pStyle w:val="TableFigure"/>
      </w:pPr>
      <w:r>
        <w:t xml:space="preserve">def </w:t>
      </w:r>
      <w:proofErr w:type="spellStart"/>
      <w:r>
        <w:t>ListToTree</w:t>
      </w:r>
      <w:proofErr w:type="spellEnd"/>
      <w:r>
        <w:t>(</w:t>
      </w:r>
      <w:proofErr w:type="gramStart"/>
      <w:r>
        <w:t>L,T</w:t>
      </w:r>
      <w:proofErr w:type="gramEnd"/>
      <w:r>
        <w:t>):</w:t>
      </w:r>
    </w:p>
    <w:p w:rsidR="00D52538" w:rsidRDefault="00D52538" w:rsidP="00D52538">
      <w:pPr>
        <w:pStyle w:val="TableFigure"/>
      </w:pPr>
      <w:r>
        <w:t xml:space="preserve">    </w:t>
      </w:r>
    </w:p>
    <w:p w:rsidR="00D52538" w:rsidRDefault="00D52538" w:rsidP="00D52538">
      <w:pPr>
        <w:pStyle w:val="TableFigure"/>
      </w:pPr>
      <w:r>
        <w:t xml:space="preserve">    #will take a sorted list and create a balanced BST</w:t>
      </w:r>
    </w:p>
    <w:p w:rsidR="00D52538" w:rsidRDefault="00D52538" w:rsidP="00D52538">
      <w:pPr>
        <w:pStyle w:val="TableFigure"/>
      </w:pPr>
      <w:r>
        <w:t xml:space="preserve">    if </w:t>
      </w:r>
      <w:proofErr w:type="spellStart"/>
      <w:r>
        <w:t>len</w:t>
      </w:r>
      <w:proofErr w:type="spellEnd"/>
      <w:r>
        <w:t>(L) &gt; 0:</w:t>
      </w:r>
    </w:p>
    <w:p w:rsidR="00D52538" w:rsidRDefault="00D52538" w:rsidP="00D52538">
      <w:pPr>
        <w:pStyle w:val="TableFigure"/>
      </w:pPr>
      <w:r>
        <w:t xml:space="preserve">        head = int(</w:t>
      </w:r>
      <w:proofErr w:type="spellStart"/>
      <w:r>
        <w:t>len</w:t>
      </w:r>
      <w:proofErr w:type="spellEnd"/>
      <w:r>
        <w:t>(L)/2)</w:t>
      </w:r>
    </w:p>
    <w:p w:rsidR="00D52538" w:rsidRDefault="00D52538" w:rsidP="00D52538">
      <w:pPr>
        <w:pStyle w:val="TableFigure"/>
      </w:pPr>
      <w:r>
        <w:t xml:space="preserve">        T = </w:t>
      </w:r>
      <w:proofErr w:type="spellStart"/>
      <w:r>
        <w:t>bst.BST</w:t>
      </w:r>
      <w:proofErr w:type="spellEnd"/>
      <w:r>
        <w:t>(L[head])</w:t>
      </w:r>
    </w:p>
    <w:p w:rsidR="00D52538" w:rsidRDefault="00D52538" w:rsidP="00D52538">
      <w:pPr>
        <w:pStyle w:val="TableFigure"/>
      </w:pPr>
      <w:r>
        <w:t xml:space="preserve">        #</w:t>
      </w:r>
      <w:proofErr w:type="spellStart"/>
      <w:proofErr w:type="gramStart"/>
      <w:r>
        <w:t>T.item</w:t>
      </w:r>
      <w:proofErr w:type="spellEnd"/>
      <w:proofErr w:type="gramEnd"/>
      <w:r>
        <w:t xml:space="preserve"> = L[head]</w:t>
      </w:r>
    </w:p>
    <w:p w:rsidR="00D52538" w:rsidRDefault="00D52538" w:rsidP="00D52538">
      <w:pPr>
        <w:pStyle w:val="TableFigure"/>
      </w:pPr>
      <w:r>
        <w:t xml:space="preserve">        #to create right sub tree</w:t>
      </w:r>
    </w:p>
    <w:p w:rsidR="00D52538" w:rsidRDefault="00D52538" w:rsidP="00D52538">
      <w:pPr>
        <w:pStyle w:val="TableFigure"/>
      </w:pPr>
      <w:r>
        <w:t xml:space="preserve">        </w:t>
      </w:r>
      <w:proofErr w:type="spellStart"/>
      <w:proofErr w:type="gramStart"/>
      <w:r>
        <w:t>T.right</w:t>
      </w:r>
      <w:proofErr w:type="spellEnd"/>
      <w:proofErr w:type="gramEnd"/>
      <w:r>
        <w:t xml:space="preserve"> = </w:t>
      </w:r>
      <w:proofErr w:type="spellStart"/>
      <w:r>
        <w:t>ListToTree</w:t>
      </w:r>
      <w:proofErr w:type="spellEnd"/>
      <w:r>
        <w:t>(L[head+1:],</w:t>
      </w:r>
      <w:proofErr w:type="spellStart"/>
      <w:r>
        <w:t>T.right</w:t>
      </w:r>
      <w:proofErr w:type="spellEnd"/>
      <w:r>
        <w:t>)</w:t>
      </w:r>
    </w:p>
    <w:p w:rsidR="00D52538" w:rsidRDefault="00D52538" w:rsidP="00D52538">
      <w:pPr>
        <w:pStyle w:val="TableFigure"/>
      </w:pPr>
      <w:r>
        <w:t xml:space="preserve">        #to create left sub tree</w:t>
      </w:r>
    </w:p>
    <w:p w:rsidR="00D52538" w:rsidRDefault="00D52538" w:rsidP="00D52538">
      <w:pPr>
        <w:pStyle w:val="TableFigure"/>
      </w:pPr>
      <w:r>
        <w:t xml:space="preserve">        </w:t>
      </w:r>
      <w:proofErr w:type="spellStart"/>
      <w:proofErr w:type="gramStart"/>
      <w:r>
        <w:t>T.left</w:t>
      </w:r>
      <w:proofErr w:type="spellEnd"/>
      <w:proofErr w:type="gramEnd"/>
      <w:r>
        <w:t xml:space="preserve"> = </w:t>
      </w:r>
      <w:proofErr w:type="spellStart"/>
      <w:r>
        <w:t>ListToTree</w:t>
      </w:r>
      <w:proofErr w:type="spellEnd"/>
      <w:r>
        <w:t>(L[:head],</w:t>
      </w:r>
      <w:proofErr w:type="spellStart"/>
      <w:r>
        <w:t>T.left</w:t>
      </w:r>
      <w:proofErr w:type="spellEnd"/>
      <w:r>
        <w:t>)</w:t>
      </w:r>
    </w:p>
    <w:p w:rsidR="00D52538" w:rsidRDefault="00D52538" w:rsidP="00D52538">
      <w:pPr>
        <w:pStyle w:val="TableFigure"/>
      </w:pPr>
      <w:r>
        <w:t xml:space="preserve">    return T</w:t>
      </w:r>
    </w:p>
    <w:p w:rsidR="00D52538" w:rsidRDefault="00D52538" w:rsidP="00D52538">
      <w:pPr>
        <w:pStyle w:val="TableFigure"/>
      </w:pPr>
    </w:p>
    <w:p w:rsidR="00D52538" w:rsidRDefault="00D52538" w:rsidP="00D52538">
      <w:pPr>
        <w:pStyle w:val="TableFigure"/>
      </w:pPr>
      <w:r>
        <w:t xml:space="preserve">def </w:t>
      </w:r>
      <w:proofErr w:type="spellStart"/>
      <w:r>
        <w:t>TreeToList</w:t>
      </w:r>
      <w:proofErr w:type="spellEnd"/>
      <w:r>
        <w:t>(</w:t>
      </w:r>
      <w:proofErr w:type="gramStart"/>
      <w:r>
        <w:t>T,L</w:t>
      </w:r>
      <w:proofErr w:type="gramEnd"/>
      <w:r>
        <w:t>):</w:t>
      </w:r>
    </w:p>
    <w:p w:rsidR="00D52538" w:rsidRDefault="00D52538" w:rsidP="00D52538">
      <w:pPr>
        <w:pStyle w:val="TableFigure"/>
      </w:pPr>
      <w:r>
        <w:lastRenderedPageBreak/>
        <w:t xml:space="preserve">    #will take a BST and return a sorted list of the elements in that tree</w:t>
      </w:r>
    </w:p>
    <w:p w:rsidR="00D52538" w:rsidRDefault="00D52538" w:rsidP="00D52538">
      <w:pPr>
        <w:pStyle w:val="TableFigure"/>
      </w:pPr>
      <w:r>
        <w:t xml:space="preserve">    if T is not None:</w:t>
      </w:r>
    </w:p>
    <w:p w:rsidR="00D52538" w:rsidRDefault="00D52538" w:rsidP="00D52538">
      <w:pPr>
        <w:pStyle w:val="TableFigure"/>
      </w:pPr>
      <w:r>
        <w:t xml:space="preserve">        </w:t>
      </w:r>
      <w:proofErr w:type="spellStart"/>
      <w:r>
        <w:t>TreeToList</w:t>
      </w:r>
      <w:proofErr w:type="spellEnd"/>
      <w:r>
        <w:t>(</w:t>
      </w:r>
      <w:proofErr w:type="spellStart"/>
      <w:proofErr w:type="gramStart"/>
      <w:r>
        <w:t>T.left</w:t>
      </w:r>
      <w:proofErr w:type="gramEnd"/>
      <w:r>
        <w:t>,L</w:t>
      </w:r>
      <w:proofErr w:type="spellEnd"/>
      <w:r>
        <w:t>)</w:t>
      </w:r>
    </w:p>
    <w:p w:rsidR="00D52538" w:rsidRDefault="00D52538" w:rsidP="00D52538">
      <w:pPr>
        <w:pStyle w:val="TableFigure"/>
      </w:pPr>
      <w:r>
        <w:t xml:space="preserve">        </w:t>
      </w:r>
      <w:proofErr w:type="spellStart"/>
      <w:r>
        <w:t>L.append</w:t>
      </w:r>
      <w:proofErr w:type="spellEnd"/>
      <w:r>
        <w:t>(</w:t>
      </w:r>
      <w:proofErr w:type="spellStart"/>
      <w:proofErr w:type="gramStart"/>
      <w:r>
        <w:t>T.item</w:t>
      </w:r>
      <w:proofErr w:type="spellEnd"/>
      <w:proofErr w:type="gramEnd"/>
      <w:r>
        <w:t>)</w:t>
      </w:r>
    </w:p>
    <w:p w:rsidR="00D52538" w:rsidRDefault="00D52538" w:rsidP="00D52538">
      <w:pPr>
        <w:pStyle w:val="TableFigure"/>
      </w:pPr>
      <w:r>
        <w:t xml:space="preserve">        </w:t>
      </w:r>
      <w:proofErr w:type="spellStart"/>
      <w:r>
        <w:t>TreeToList</w:t>
      </w:r>
      <w:proofErr w:type="spellEnd"/>
      <w:r>
        <w:t>(</w:t>
      </w:r>
      <w:proofErr w:type="spellStart"/>
      <w:proofErr w:type="gramStart"/>
      <w:r>
        <w:t>T.right</w:t>
      </w:r>
      <w:proofErr w:type="gramEnd"/>
      <w:r>
        <w:t>,L</w:t>
      </w:r>
      <w:proofErr w:type="spellEnd"/>
      <w:r>
        <w:t>)</w:t>
      </w:r>
    </w:p>
    <w:p w:rsidR="00D52538" w:rsidRDefault="00D52538" w:rsidP="00D52538">
      <w:pPr>
        <w:pStyle w:val="TableFigure"/>
      </w:pPr>
    </w:p>
    <w:p w:rsidR="00D52538" w:rsidRDefault="00D52538" w:rsidP="00D52538">
      <w:pPr>
        <w:pStyle w:val="TableFigure"/>
      </w:pPr>
      <w:r>
        <w:t xml:space="preserve">def </w:t>
      </w:r>
      <w:proofErr w:type="spellStart"/>
      <w:r>
        <w:t>AtDepth</w:t>
      </w:r>
      <w:proofErr w:type="spellEnd"/>
      <w:r>
        <w:t>(</w:t>
      </w:r>
      <w:proofErr w:type="spellStart"/>
      <w:proofErr w:type="gramStart"/>
      <w:r>
        <w:t>T,index</w:t>
      </w:r>
      <w:proofErr w:type="gramEnd"/>
      <w:r>
        <w:t>,items</w:t>
      </w:r>
      <w:proofErr w:type="spellEnd"/>
      <w:r>
        <w:t>):</w:t>
      </w:r>
    </w:p>
    <w:p w:rsidR="00D52538" w:rsidRDefault="00D52538" w:rsidP="00D52538">
      <w:pPr>
        <w:pStyle w:val="TableFigure"/>
      </w:pPr>
      <w:r>
        <w:t xml:space="preserve">    #Will take a BST and print the items based on </w:t>
      </w:r>
      <w:proofErr w:type="spellStart"/>
      <w:r>
        <w:t>there</w:t>
      </w:r>
      <w:proofErr w:type="spellEnd"/>
      <w:r>
        <w:t xml:space="preserve"> location in the tree</w:t>
      </w:r>
    </w:p>
    <w:p w:rsidR="00D52538" w:rsidRDefault="00D52538" w:rsidP="00D52538">
      <w:pPr>
        <w:pStyle w:val="TableFigure"/>
      </w:pPr>
      <w:r>
        <w:t xml:space="preserve">    if T is not None:</w:t>
      </w:r>
    </w:p>
    <w:p w:rsidR="00D52538" w:rsidRDefault="00D52538" w:rsidP="00D52538">
      <w:pPr>
        <w:pStyle w:val="TableFigure"/>
      </w:pPr>
      <w:r>
        <w:t xml:space="preserve">        items[index] = items[index] + str(</w:t>
      </w:r>
      <w:proofErr w:type="spellStart"/>
      <w:proofErr w:type="gramStart"/>
      <w:r>
        <w:t>T.item</w:t>
      </w:r>
      <w:proofErr w:type="spellEnd"/>
      <w:proofErr w:type="gramEnd"/>
      <w:r>
        <w:t>) + ' '</w:t>
      </w:r>
    </w:p>
    <w:p w:rsidR="00D52538" w:rsidRDefault="00D52538" w:rsidP="00D52538">
      <w:pPr>
        <w:pStyle w:val="TableFigure"/>
      </w:pPr>
      <w:r>
        <w:t xml:space="preserve">        </w:t>
      </w:r>
      <w:proofErr w:type="spellStart"/>
      <w:r>
        <w:t>AtDepth</w:t>
      </w:r>
      <w:proofErr w:type="spellEnd"/>
      <w:r>
        <w:t>(</w:t>
      </w:r>
      <w:proofErr w:type="gramStart"/>
      <w:r>
        <w:t>T.left</w:t>
      </w:r>
      <w:proofErr w:type="gramEnd"/>
      <w:r>
        <w:t>,index+1,items)</w:t>
      </w:r>
    </w:p>
    <w:p w:rsidR="00D52538" w:rsidRDefault="00D52538" w:rsidP="00D52538">
      <w:pPr>
        <w:pStyle w:val="TableFigure"/>
      </w:pPr>
      <w:r>
        <w:t xml:space="preserve">        </w:t>
      </w:r>
      <w:proofErr w:type="spellStart"/>
      <w:r>
        <w:t>AtDepth</w:t>
      </w:r>
      <w:proofErr w:type="spellEnd"/>
      <w:r>
        <w:t>(</w:t>
      </w:r>
      <w:proofErr w:type="gramStart"/>
      <w:r>
        <w:t>T.right</w:t>
      </w:r>
      <w:proofErr w:type="gramEnd"/>
      <w:r>
        <w:t>,index+1,items)</w:t>
      </w:r>
    </w:p>
    <w:p w:rsidR="00D52538" w:rsidRDefault="00D52538" w:rsidP="00D52538">
      <w:pPr>
        <w:pStyle w:val="TableFigure"/>
      </w:pPr>
    </w:p>
    <w:p w:rsidR="00D52538" w:rsidRDefault="00D52538" w:rsidP="00D52538">
      <w:pPr>
        <w:pStyle w:val="TableFigure"/>
      </w:pPr>
      <w:r>
        <w:t>def Question1(T):</w:t>
      </w:r>
    </w:p>
    <w:p w:rsidR="00D52538" w:rsidRDefault="00D52538" w:rsidP="00D52538">
      <w:pPr>
        <w:pStyle w:val="TableFigure"/>
      </w:pPr>
      <w:r>
        <w:t xml:space="preserve">    </w:t>
      </w:r>
      <w:proofErr w:type="gramStart"/>
      <w:r>
        <w:t>print(</w:t>
      </w:r>
      <w:proofErr w:type="gramEnd"/>
      <w:r>
        <w:t>'Question 1')</w:t>
      </w:r>
    </w:p>
    <w:p w:rsidR="00D52538" w:rsidRDefault="00D52538" w:rsidP="00D52538">
      <w:pPr>
        <w:pStyle w:val="TableFigure"/>
      </w:pPr>
      <w:r>
        <w:t xml:space="preserve">    </w:t>
      </w:r>
      <w:proofErr w:type="gramStart"/>
      <w:r>
        <w:t>print(</w:t>
      </w:r>
      <w:proofErr w:type="gramEnd"/>
      <w:r>
        <w:t>'Please see "Figure1"')</w:t>
      </w:r>
    </w:p>
    <w:p w:rsidR="00D52538" w:rsidRDefault="00D52538" w:rsidP="00D52538">
      <w:pPr>
        <w:pStyle w:val="TableFigure"/>
      </w:pPr>
      <w:r>
        <w:t xml:space="preserve">    </w:t>
      </w:r>
      <w:proofErr w:type="spellStart"/>
      <w:proofErr w:type="gramStart"/>
      <w:r>
        <w:t>plt.close</w:t>
      </w:r>
      <w:proofErr w:type="spellEnd"/>
      <w:proofErr w:type="gramEnd"/>
      <w:r>
        <w:t xml:space="preserve">("all") </w:t>
      </w:r>
    </w:p>
    <w:p w:rsidR="00D52538" w:rsidRDefault="00D52538" w:rsidP="00D52538">
      <w:pPr>
        <w:pStyle w:val="TableFigure"/>
      </w:pPr>
      <w:r>
        <w:t xml:space="preserve">    fig, ax = </w:t>
      </w:r>
      <w:proofErr w:type="spellStart"/>
      <w:proofErr w:type="gramStart"/>
      <w:r>
        <w:t>plt.subplots</w:t>
      </w:r>
      <w:proofErr w:type="spellEnd"/>
      <w:proofErr w:type="gramEnd"/>
      <w:r>
        <w:t xml:space="preserve">() </w:t>
      </w:r>
    </w:p>
    <w:p w:rsidR="00D52538" w:rsidRDefault="00D52538" w:rsidP="00D52538">
      <w:pPr>
        <w:pStyle w:val="TableFigure"/>
      </w:pPr>
      <w:r>
        <w:t xml:space="preserve">    </w:t>
      </w:r>
    </w:p>
    <w:p w:rsidR="00D52538" w:rsidRDefault="00D52538" w:rsidP="00D52538">
      <w:pPr>
        <w:pStyle w:val="TableFigure"/>
      </w:pPr>
      <w:r>
        <w:t xml:space="preserve">    height = </w:t>
      </w:r>
      <w:proofErr w:type="spellStart"/>
      <w:proofErr w:type="gramStart"/>
      <w:r>
        <w:t>bst.MaxHeight</w:t>
      </w:r>
      <w:proofErr w:type="spellEnd"/>
      <w:proofErr w:type="gramEnd"/>
      <w:r>
        <w:t>(T)</w:t>
      </w:r>
    </w:p>
    <w:p w:rsidR="00D52538" w:rsidRDefault="00D52538" w:rsidP="00D52538">
      <w:pPr>
        <w:pStyle w:val="TableFigure"/>
      </w:pPr>
      <w:r>
        <w:t xml:space="preserve">    </w:t>
      </w:r>
      <w:proofErr w:type="spellStart"/>
      <w:r>
        <w:t>draw_btree</w:t>
      </w:r>
      <w:proofErr w:type="spellEnd"/>
      <w:r>
        <w:t>(</w:t>
      </w:r>
      <w:proofErr w:type="gramStart"/>
      <w:r>
        <w:t>ax,height</w:t>
      </w:r>
      <w:proofErr w:type="gramEnd"/>
      <w:r>
        <w:t>,100,100,10,10,T)</w:t>
      </w:r>
    </w:p>
    <w:p w:rsidR="00D52538" w:rsidRDefault="00D52538" w:rsidP="00D52538">
      <w:pPr>
        <w:pStyle w:val="TableFigure"/>
      </w:pPr>
      <w:r>
        <w:t xml:space="preserve">    </w:t>
      </w:r>
      <w:proofErr w:type="spellStart"/>
      <w:proofErr w:type="gramStart"/>
      <w:r>
        <w:t>ax.axis</w:t>
      </w:r>
      <w:proofErr w:type="spellEnd"/>
      <w:proofErr w:type="gramEnd"/>
      <w:r>
        <w:t>('off')</w:t>
      </w:r>
    </w:p>
    <w:p w:rsidR="00D52538" w:rsidRDefault="00D52538" w:rsidP="00D52538">
      <w:pPr>
        <w:pStyle w:val="TableFigure"/>
      </w:pPr>
      <w:r>
        <w:t xml:space="preserve">    </w:t>
      </w:r>
      <w:proofErr w:type="spellStart"/>
      <w:proofErr w:type="gramStart"/>
      <w:r>
        <w:t>plt.show</w:t>
      </w:r>
      <w:proofErr w:type="spellEnd"/>
      <w:proofErr w:type="gramEnd"/>
      <w:r>
        <w:t xml:space="preserve">()   </w:t>
      </w:r>
    </w:p>
    <w:p w:rsidR="00D52538" w:rsidRDefault="00D52538" w:rsidP="00D52538">
      <w:pPr>
        <w:pStyle w:val="TableFigure"/>
      </w:pPr>
      <w:r>
        <w:lastRenderedPageBreak/>
        <w:t xml:space="preserve">    </w:t>
      </w:r>
      <w:proofErr w:type="gramStart"/>
      <w:r>
        <w:t>print(</w:t>
      </w:r>
      <w:proofErr w:type="gramEnd"/>
      <w:r>
        <w:t>)</w:t>
      </w:r>
    </w:p>
    <w:p w:rsidR="00D52538" w:rsidRDefault="00D52538" w:rsidP="00D52538">
      <w:pPr>
        <w:pStyle w:val="TableFigure"/>
      </w:pPr>
      <w:r>
        <w:t xml:space="preserve">        </w:t>
      </w:r>
    </w:p>
    <w:p w:rsidR="00D52538" w:rsidRDefault="00D52538" w:rsidP="00D52538">
      <w:pPr>
        <w:pStyle w:val="TableFigure"/>
      </w:pPr>
      <w:r>
        <w:t>def Question2(T):</w:t>
      </w:r>
    </w:p>
    <w:p w:rsidR="00D52538" w:rsidRDefault="00D52538" w:rsidP="00D52538">
      <w:pPr>
        <w:pStyle w:val="TableFigure"/>
      </w:pPr>
      <w:r>
        <w:t xml:space="preserve">    </w:t>
      </w:r>
      <w:proofErr w:type="gramStart"/>
      <w:r>
        <w:t>print(</w:t>
      </w:r>
      <w:proofErr w:type="gramEnd"/>
      <w:r>
        <w:t>'Question 2')</w:t>
      </w:r>
    </w:p>
    <w:p w:rsidR="00D52538" w:rsidRDefault="00D52538" w:rsidP="00D52538">
      <w:pPr>
        <w:pStyle w:val="TableFigure"/>
      </w:pPr>
      <w:r>
        <w:t xml:space="preserve">    #</w:t>
      </w:r>
      <w:proofErr w:type="spellStart"/>
      <w:r>
        <w:t>searchee</w:t>
      </w:r>
      <w:proofErr w:type="spellEnd"/>
      <w:r>
        <w:t xml:space="preserve">= </w:t>
      </w:r>
      <w:proofErr w:type="gramStart"/>
      <w:r>
        <w:t>int(</w:t>
      </w:r>
      <w:proofErr w:type="gramEnd"/>
      <w:r>
        <w:t>input('Which number Would you like to search for?'))</w:t>
      </w:r>
    </w:p>
    <w:p w:rsidR="00D52538" w:rsidRDefault="00D52538" w:rsidP="00D52538">
      <w:pPr>
        <w:pStyle w:val="TableFigure"/>
      </w:pPr>
      <w:r>
        <w:t xml:space="preserve">    </w:t>
      </w:r>
      <w:proofErr w:type="spellStart"/>
      <w:r>
        <w:t>searchee</w:t>
      </w:r>
      <w:proofErr w:type="spellEnd"/>
      <w:r>
        <w:t xml:space="preserve">= </w:t>
      </w:r>
      <w:proofErr w:type="spellStart"/>
      <w:proofErr w:type="gramStart"/>
      <w:r>
        <w:t>random.randint</w:t>
      </w:r>
      <w:proofErr w:type="spellEnd"/>
      <w:proofErr w:type="gramEnd"/>
      <w:r>
        <w:t>(1,100000)</w:t>
      </w:r>
    </w:p>
    <w:p w:rsidR="00D52538" w:rsidRDefault="00D52538" w:rsidP="00D52538">
      <w:pPr>
        <w:pStyle w:val="TableFigure"/>
      </w:pPr>
      <w:r>
        <w:t xml:space="preserve">    temp = </w:t>
      </w:r>
      <w:proofErr w:type="spellStart"/>
      <w:r>
        <w:t>SearchIte</w:t>
      </w:r>
      <w:proofErr w:type="spellEnd"/>
      <w:r>
        <w:t>(</w:t>
      </w:r>
      <w:proofErr w:type="spellStart"/>
      <w:proofErr w:type="gramStart"/>
      <w:r>
        <w:t>T,searchee</w:t>
      </w:r>
      <w:proofErr w:type="spellEnd"/>
      <w:proofErr w:type="gramEnd"/>
      <w:r>
        <w:t>)</w:t>
      </w:r>
    </w:p>
    <w:p w:rsidR="00D52538" w:rsidRDefault="00D52538" w:rsidP="00D52538">
      <w:pPr>
        <w:pStyle w:val="TableFigure"/>
      </w:pPr>
      <w:r>
        <w:t xml:space="preserve">    if temp is not None:</w:t>
      </w:r>
    </w:p>
    <w:p w:rsidR="00D52538" w:rsidRDefault="00D52538" w:rsidP="00D52538">
      <w:pPr>
        <w:pStyle w:val="TableFigure"/>
      </w:pPr>
      <w:r>
        <w:t xml:space="preserve">        </w:t>
      </w:r>
      <w:proofErr w:type="gramStart"/>
      <w:r>
        <w:t>print(</w:t>
      </w:r>
      <w:proofErr w:type="gramEnd"/>
      <w:r>
        <w:t>'The subtree with item ' + str(</w:t>
      </w:r>
      <w:proofErr w:type="spellStart"/>
      <w:r>
        <w:t>searchee</w:t>
      </w:r>
      <w:proofErr w:type="spellEnd"/>
      <w:r>
        <w:t>) + ' is: ',end = ' ')</w:t>
      </w:r>
    </w:p>
    <w:p w:rsidR="00D52538" w:rsidRDefault="00D52538" w:rsidP="00D52538">
      <w:pPr>
        <w:pStyle w:val="TableFigure"/>
      </w:pPr>
      <w:r>
        <w:t xml:space="preserve">        </w:t>
      </w:r>
      <w:proofErr w:type="spellStart"/>
      <w:proofErr w:type="gramStart"/>
      <w:r>
        <w:t>bst.InOrder</w:t>
      </w:r>
      <w:proofErr w:type="spellEnd"/>
      <w:proofErr w:type="gramEnd"/>
      <w:r>
        <w:t>(temp)</w:t>
      </w:r>
    </w:p>
    <w:p w:rsidR="00D52538" w:rsidRDefault="00D52538" w:rsidP="00D52538">
      <w:pPr>
        <w:pStyle w:val="TableFigure"/>
      </w:pPr>
      <w:r>
        <w:t xml:space="preserve">    else:</w:t>
      </w:r>
    </w:p>
    <w:p w:rsidR="00D52538" w:rsidRDefault="00D52538" w:rsidP="00D52538">
      <w:pPr>
        <w:pStyle w:val="TableFigure"/>
      </w:pPr>
      <w:r>
        <w:t xml:space="preserve">        </w:t>
      </w:r>
      <w:proofErr w:type="gramStart"/>
      <w:r>
        <w:t>print(</w:t>
      </w:r>
      <w:proofErr w:type="gramEnd"/>
      <w:r>
        <w:t>'Item ' + str(</w:t>
      </w:r>
      <w:proofErr w:type="spellStart"/>
      <w:r>
        <w:t>searchee</w:t>
      </w:r>
      <w:proofErr w:type="spellEnd"/>
      <w:r>
        <w:t>) + ' was not found in this tree')</w:t>
      </w:r>
    </w:p>
    <w:p w:rsidR="00D52538" w:rsidRDefault="00D52538" w:rsidP="00D52538">
      <w:pPr>
        <w:pStyle w:val="TableFigure"/>
      </w:pPr>
      <w:r>
        <w:t xml:space="preserve">    </w:t>
      </w:r>
      <w:proofErr w:type="gramStart"/>
      <w:r>
        <w:t>print(</w:t>
      </w:r>
      <w:proofErr w:type="gramEnd"/>
      <w:r>
        <w:t>)</w:t>
      </w:r>
    </w:p>
    <w:p w:rsidR="00D52538" w:rsidRDefault="00D52538" w:rsidP="00D52538">
      <w:pPr>
        <w:pStyle w:val="TableFigure"/>
      </w:pPr>
      <w:r>
        <w:t xml:space="preserve">    </w:t>
      </w:r>
    </w:p>
    <w:p w:rsidR="00D52538" w:rsidRDefault="00D52538" w:rsidP="00D52538">
      <w:pPr>
        <w:pStyle w:val="TableFigure"/>
      </w:pPr>
      <w:r>
        <w:t>def Question3():</w:t>
      </w:r>
    </w:p>
    <w:p w:rsidR="00D52538" w:rsidRDefault="00D52538" w:rsidP="00D52538">
      <w:pPr>
        <w:pStyle w:val="TableFigure"/>
      </w:pPr>
      <w:r>
        <w:t xml:space="preserve">    #sorted list to create a tree from</w:t>
      </w:r>
    </w:p>
    <w:p w:rsidR="00D52538" w:rsidRDefault="00D52538" w:rsidP="00D52538">
      <w:pPr>
        <w:pStyle w:val="TableFigure"/>
      </w:pPr>
      <w:r>
        <w:t xml:space="preserve">    B = [1,2,3,4,5,7,8,9,10,12,15,18]</w:t>
      </w:r>
    </w:p>
    <w:p w:rsidR="00D52538" w:rsidRDefault="00D52538" w:rsidP="00D52538">
      <w:pPr>
        <w:pStyle w:val="TableFigure"/>
      </w:pPr>
      <w:r>
        <w:t xml:space="preserve">    </w:t>
      </w:r>
      <w:proofErr w:type="spellStart"/>
      <w:r>
        <w:t>TempTree</w:t>
      </w:r>
      <w:proofErr w:type="spellEnd"/>
      <w:r>
        <w:t xml:space="preserve"> = None</w:t>
      </w:r>
    </w:p>
    <w:p w:rsidR="00D52538" w:rsidRDefault="00D52538" w:rsidP="00D52538">
      <w:pPr>
        <w:pStyle w:val="TableFigure"/>
      </w:pPr>
      <w:r>
        <w:t xml:space="preserve">    </w:t>
      </w:r>
      <w:proofErr w:type="spellStart"/>
      <w:r>
        <w:t>TempTree</w:t>
      </w:r>
      <w:proofErr w:type="spellEnd"/>
      <w:r>
        <w:t xml:space="preserve"> = </w:t>
      </w:r>
      <w:proofErr w:type="spellStart"/>
      <w:r>
        <w:t>ListToTree</w:t>
      </w:r>
      <w:proofErr w:type="spellEnd"/>
      <w:r>
        <w:t>(</w:t>
      </w:r>
      <w:proofErr w:type="spellStart"/>
      <w:proofErr w:type="gramStart"/>
      <w:r>
        <w:t>B,TempTree</w:t>
      </w:r>
      <w:proofErr w:type="spellEnd"/>
      <w:proofErr w:type="gramEnd"/>
      <w:r>
        <w:t>)</w:t>
      </w:r>
    </w:p>
    <w:p w:rsidR="00D52538" w:rsidRDefault="00D52538" w:rsidP="00D52538">
      <w:pPr>
        <w:pStyle w:val="TableFigure"/>
      </w:pPr>
      <w:r>
        <w:t xml:space="preserve">    </w:t>
      </w:r>
      <w:proofErr w:type="gramStart"/>
      <w:r>
        <w:t>print(</w:t>
      </w:r>
      <w:proofErr w:type="gramEnd"/>
      <w:r>
        <w:t>'Question 3')</w:t>
      </w:r>
    </w:p>
    <w:p w:rsidR="00D52538" w:rsidRDefault="00D52538" w:rsidP="00D52538">
      <w:pPr>
        <w:pStyle w:val="TableFigure"/>
      </w:pPr>
      <w:r>
        <w:t xml:space="preserve">    </w:t>
      </w:r>
      <w:proofErr w:type="gramStart"/>
      <w:r>
        <w:t>print(</w:t>
      </w:r>
      <w:proofErr w:type="gramEnd"/>
      <w:r>
        <w:t>'The new tree from sorted list is: ' , end =' ')</w:t>
      </w:r>
    </w:p>
    <w:p w:rsidR="00D52538" w:rsidRDefault="00D52538" w:rsidP="00D52538">
      <w:pPr>
        <w:pStyle w:val="TableFigure"/>
      </w:pPr>
      <w:r>
        <w:t xml:space="preserve">    </w:t>
      </w:r>
      <w:proofErr w:type="spellStart"/>
      <w:proofErr w:type="gramStart"/>
      <w:r>
        <w:t>bst.InOrder</w:t>
      </w:r>
      <w:proofErr w:type="spellEnd"/>
      <w:proofErr w:type="gramEnd"/>
      <w:r>
        <w:t>(</w:t>
      </w:r>
      <w:proofErr w:type="spellStart"/>
      <w:r>
        <w:t>TempTree</w:t>
      </w:r>
      <w:proofErr w:type="spellEnd"/>
      <w:r>
        <w:t>)</w:t>
      </w:r>
    </w:p>
    <w:p w:rsidR="00D52538" w:rsidRDefault="00D52538" w:rsidP="00D52538">
      <w:pPr>
        <w:pStyle w:val="TableFigure"/>
      </w:pPr>
      <w:r>
        <w:t xml:space="preserve">    </w:t>
      </w:r>
      <w:proofErr w:type="gramStart"/>
      <w:r>
        <w:t>print(</w:t>
      </w:r>
      <w:proofErr w:type="gramEnd"/>
      <w:r>
        <w:t>)</w:t>
      </w:r>
    </w:p>
    <w:p w:rsidR="00D52538" w:rsidRDefault="00D52538" w:rsidP="00D52538">
      <w:pPr>
        <w:pStyle w:val="TableFigure"/>
      </w:pPr>
      <w:r>
        <w:lastRenderedPageBreak/>
        <w:t xml:space="preserve">    Question1(</w:t>
      </w:r>
      <w:proofErr w:type="spellStart"/>
      <w:r>
        <w:t>TempTree</w:t>
      </w:r>
      <w:proofErr w:type="spellEnd"/>
      <w:r>
        <w:t>)</w:t>
      </w:r>
    </w:p>
    <w:p w:rsidR="00D52538" w:rsidRDefault="00D52538" w:rsidP="00D52538">
      <w:pPr>
        <w:pStyle w:val="TableFigure"/>
      </w:pPr>
    </w:p>
    <w:p w:rsidR="00D52538" w:rsidRDefault="00D52538" w:rsidP="00D52538">
      <w:pPr>
        <w:pStyle w:val="TableFigure"/>
      </w:pPr>
      <w:r>
        <w:t>def Question4(T):</w:t>
      </w:r>
    </w:p>
    <w:p w:rsidR="00D52538" w:rsidRDefault="00D52538" w:rsidP="00D52538">
      <w:pPr>
        <w:pStyle w:val="TableFigure"/>
      </w:pPr>
      <w:r>
        <w:t xml:space="preserve">    List </w:t>
      </w:r>
      <w:proofErr w:type="gramStart"/>
      <w:r>
        <w:t>=[</w:t>
      </w:r>
      <w:proofErr w:type="gramEnd"/>
      <w:r>
        <w:t>]</w:t>
      </w:r>
    </w:p>
    <w:p w:rsidR="00D52538" w:rsidRDefault="00D52538" w:rsidP="00D52538">
      <w:pPr>
        <w:pStyle w:val="TableFigure"/>
      </w:pPr>
      <w:r>
        <w:t xml:space="preserve">    </w:t>
      </w:r>
      <w:proofErr w:type="spellStart"/>
      <w:r>
        <w:t>TreeToList</w:t>
      </w:r>
      <w:proofErr w:type="spellEnd"/>
      <w:r>
        <w:t>(</w:t>
      </w:r>
      <w:proofErr w:type="spellStart"/>
      <w:proofErr w:type="gramStart"/>
      <w:r>
        <w:t>T,List</w:t>
      </w:r>
      <w:proofErr w:type="spellEnd"/>
      <w:proofErr w:type="gramEnd"/>
      <w:r>
        <w:t>)</w:t>
      </w:r>
    </w:p>
    <w:p w:rsidR="00D52538" w:rsidRDefault="00D52538" w:rsidP="00D52538">
      <w:pPr>
        <w:pStyle w:val="TableFigure"/>
      </w:pPr>
      <w:r>
        <w:t xml:space="preserve">    </w:t>
      </w:r>
      <w:proofErr w:type="gramStart"/>
      <w:r>
        <w:t>print(</w:t>
      </w:r>
      <w:proofErr w:type="gramEnd"/>
      <w:r>
        <w:t>'Question 4')</w:t>
      </w:r>
    </w:p>
    <w:p w:rsidR="00D52538" w:rsidRDefault="00D52538" w:rsidP="00D52538">
      <w:pPr>
        <w:pStyle w:val="TableFigure"/>
      </w:pPr>
      <w:r>
        <w:t xml:space="preserve">    </w:t>
      </w:r>
      <w:proofErr w:type="gramStart"/>
      <w:r>
        <w:t>print(</w:t>
      </w:r>
      <w:proofErr w:type="gramEnd"/>
      <w:r>
        <w:t>'The new list created from a tree is: ')</w:t>
      </w:r>
    </w:p>
    <w:p w:rsidR="00D52538" w:rsidRDefault="00D52538" w:rsidP="00D52538">
      <w:pPr>
        <w:pStyle w:val="TableFigure"/>
      </w:pPr>
      <w:r>
        <w:t xml:space="preserve">    </w:t>
      </w:r>
      <w:proofErr w:type="gramStart"/>
      <w:r>
        <w:t>print(</w:t>
      </w:r>
      <w:proofErr w:type="gramEnd"/>
      <w:r>
        <w:t xml:space="preserve">*List, </w:t>
      </w:r>
      <w:proofErr w:type="spellStart"/>
      <w:r>
        <w:t>sep</w:t>
      </w:r>
      <w:proofErr w:type="spellEnd"/>
      <w:r>
        <w:t xml:space="preserve"> = ', ')</w:t>
      </w:r>
    </w:p>
    <w:p w:rsidR="00D52538" w:rsidRDefault="00D52538" w:rsidP="00D52538">
      <w:pPr>
        <w:pStyle w:val="TableFigure"/>
      </w:pPr>
      <w:r>
        <w:t xml:space="preserve">    </w:t>
      </w:r>
      <w:proofErr w:type="gramStart"/>
      <w:r>
        <w:t>print(</w:t>
      </w:r>
      <w:proofErr w:type="gramEnd"/>
      <w:r>
        <w:t>)</w:t>
      </w:r>
    </w:p>
    <w:p w:rsidR="00D52538" w:rsidRDefault="00D52538" w:rsidP="00D52538">
      <w:pPr>
        <w:pStyle w:val="TableFigure"/>
      </w:pPr>
      <w:r>
        <w:t xml:space="preserve">    </w:t>
      </w:r>
    </w:p>
    <w:p w:rsidR="00D52538" w:rsidRDefault="00D52538" w:rsidP="00D52538">
      <w:pPr>
        <w:pStyle w:val="TableFigure"/>
      </w:pPr>
      <w:r>
        <w:t>def Question5(T):</w:t>
      </w:r>
    </w:p>
    <w:p w:rsidR="00D52538" w:rsidRDefault="00D52538" w:rsidP="00D52538">
      <w:pPr>
        <w:pStyle w:val="TableFigure"/>
      </w:pPr>
      <w:r>
        <w:t xml:space="preserve">    </w:t>
      </w:r>
      <w:proofErr w:type="gramStart"/>
      <w:r>
        <w:t>print(</w:t>
      </w:r>
      <w:proofErr w:type="gramEnd"/>
      <w:r>
        <w:t>'Question 5')</w:t>
      </w:r>
    </w:p>
    <w:p w:rsidR="00D52538" w:rsidRDefault="00D52538" w:rsidP="00D52538">
      <w:pPr>
        <w:pStyle w:val="TableFigure"/>
      </w:pPr>
      <w:r>
        <w:t xml:space="preserve">    items </w:t>
      </w:r>
      <w:proofErr w:type="gramStart"/>
      <w:r>
        <w:t>=[</w:t>
      </w:r>
      <w:proofErr w:type="gramEnd"/>
      <w:r>
        <w:t>]</w:t>
      </w:r>
    </w:p>
    <w:p w:rsidR="00D52538" w:rsidRDefault="00D52538" w:rsidP="00D52538">
      <w:pPr>
        <w:pStyle w:val="TableFigure"/>
      </w:pPr>
      <w:r>
        <w:t xml:space="preserve">    Height = </w:t>
      </w:r>
      <w:proofErr w:type="spellStart"/>
      <w:proofErr w:type="gramStart"/>
      <w:r>
        <w:t>bst.MaxHeight</w:t>
      </w:r>
      <w:proofErr w:type="spellEnd"/>
      <w:proofErr w:type="gramEnd"/>
      <w:r>
        <w:t>(T)</w:t>
      </w:r>
    </w:p>
    <w:p w:rsidR="00D52538" w:rsidRDefault="00D52538" w:rsidP="00D52538">
      <w:pPr>
        <w:pStyle w:val="TableFigure"/>
      </w:pPr>
      <w:r>
        <w:t xml:space="preserve">    for </w:t>
      </w:r>
      <w:proofErr w:type="spellStart"/>
      <w:r>
        <w:t>i</w:t>
      </w:r>
      <w:proofErr w:type="spellEnd"/>
      <w:r>
        <w:t xml:space="preserve"> in </w:t>
      </w:r>
      <w:proofErr w:type="gramStart"/>
      <w:r>
        <w:t>range(</w:t>
      </w:r>
      <w:proofErr w:type="gramEnd"/>
      <w:r>
        <w:t>Height):</w:t>
      </w:r>
    </w:p>
    <w:p w:rsidR="00D52538" w:rsidRDefault="00D52538" w:rsidP="00D52538">
      <w:pPr>
        <w:pStyle w:val="TableFigure"/>
      </w:pPr>
      <w:r>
        <w:t xml:space="preserve">        </w:t>
      </w:r>
      <w:proofErr w:type="spellStart"/>
      <w:proofErr w:type="gramStart"/>
      <w:r>
        <w:t>items.append</w:t>
      </w:r>
      <w:proofErr w:type="spellEnd"/>
      <w:proofErr w:type="gramEnd"/>
      <w:r>
        <w:t>('Key at depth ' + str(</w:t>
      </w:r>
      <w:proofErr w:type="spellStart"/>
      <w:r>
        <w:t>i</w:t>
      </w:r>
      <w:proofErr w:type="spellEnd"/>
      <w:r>
        <w:t>) + ': ')</w:t>
      </w:r>
    </w:p>
    <w:p w:rsidR="00D52538" w:rsidRDefault="00D52538" w:rsidP="00D52538">
      <w:pPr>
        <w:pStyle w:val="TableFigure"/>
      </w:pPr>
      <w:r>
        <w:t xml:space="preserve">    </w:t>
      </w:r>
    </w:p>
    <w:p w:rsidR="00D52538" w:rsidRDefault="00D52538" w:rsidP="00D52538">
      <w:pPr>
        <w:pStyle w:val="TableFigure"/>
      </w:pPr>
      <w:r>
        <w:t xml:space="preserve">    </w:t>
      </w:r>
      <w:proofErr w:type="spellStart"/>
      <w:r>
        <w:t>AtDepth</w:t>
      </w:r>
      <w:proofErr w:type="spellEnd"/>
      <w:r>
        <w:t>(T,</w:t>
      </w:r>
      <w:proofErr w:type="gramStart"/>
      <w:r>
        <w:t>0,items</w:t>
      </w:r>
      <w:proofErr w:type="gramEnd"/>
      <w:r>
        <w:t>)</w:t>
      </w:r>
    </w:p>
    <w:p w:rsidR="00D52538" w:rsidRDefault="00D52538" w:rsidP="00D52538">
      <w:pPr>
        <w:pStyle w:val="TableFigure"/>
      </w:pPr>
      <w:r>
        <w:t xml:space="preserve">    for </w:t>
      </w:r>
      <w:proofErr w:type="spellStart"/>
      <w:r>
        <w:t>i</w:t>
      </w:r>
      <w:proofErr w:type="spellEnd"/>
      <w:r>
        <w:t xml:space="preserve"> in range(</w:t>
      </w:r>
      <w:proofErr w:type="spellStart"/>
      <w:r>
        <w:t>len</w:t>
      </w:r>
      <w:proofErr w:type="spellEnd"/>
      <w:r>
        <w:t>(items)):</w:t>
      </w:r>
    </w:p>
    <w:p w:rsidR="00D52538" w:rsidRDefault="00D52538" w:rsidP="00D52538">
      <w:pPr>
        <w:pStyle w:val="TableFigure"/>
      </w:pPr>
      <w:r>
        <w:t xml:space="preserve">        print(items[</w:t>
      </w:r>
      <w:proofErr w:type="spellStart"/>
      <w:r>
        <w:t>i</w:t>
      </w:r>
      <w:proofErr w:type="spellEnd"/>
      <w:r>
        <w:t>])</w:t>
      </w:r>
    </w:p>
    <w:p w:rsidR="00D52538" w:rsidRDefault="00D52538" w:rsidP="00D52538">
      <w:pPr>
        <w:pStyle w:val="TableFigure"/>
      </w:pPr>
      <w:r>
        <w:t xml:space="preserve">    </w:t>
      </w:r>
      <w:proofErr w:type="gramStart"/>
      <w:r>
        <w:t>print(</w:t>
      </w:r>
      <w:proofErr w:type="gramEnd"/>
      <w:r>
        <w:t>)</w:t>
      </w:r>
    </w:p>
    <w:p w:rsidR="00D52538" w:rsidRDefault="00D52538" w:rsidP="00D52538">
      <w:pPr>
        <w:pStyle w:val="TableFigure"/>
      </w:pPr>
      <w:r>
        <w:t xml:space="preserve">        </w:t>
      </w:r>
    </w:p>
    <w:p w:rsidR="00D52538" w:rsidRDefault="00D52538" w:rsidP="00D52538">
      <w:pPr>
        <w:pStyle w:val="TableFigure"/>
      </w:pPr>
    </w:p>
    <w:p w:rsidR="00D52538" w:rsidRDefault="00D52538" w:rsidP="00D52538">
      <w:pPr>
        <w:pStyle w:val="TableFigure"/>
      </w:pPr>
      <w:r>
        <w:lastRenderedPageBreak/>
        <w:t>start =</w:t>
      </w:r>
      <w:proofErr w:type="spellStart"/>
      <w:proofErr w:type="gramStart"/>
      <w:r>
        <w:t>dt.now</w:t>
      </w:r>
      <w:proofErr w:type="spellEnd"/>
      <w:r>
        <w:t>(</w:t>
      </w:r>
      <w:proofErr w:type="gramEnd"/>
      <w:r>
        <w:t>)</w:t>
      </w:r>
    </w:p>
    <w:p w:rsidR="00D52538" w:rsidRDefault="00D52538" w:rsidP="00D52538">
      <w:pPr>
        <w:pStyle w:val="TableFigure"/>
      </w:pPr>
      <w:r>
        <w:t>T = None</w:t>
      </w:r>
    </w:p>
    <w:p w:rsidR="00D52538" w:rsidRDefault="00D52538" w:rsidP="00D52538">
      <w:pPr>
        <w:pStyle w:val="TableFigure"/>
      </w:pPr>
      <w:r>
        <w:t>A = []</w:t>
      </w:r>
    </w:p>
    <w:p w:rsidR="00D52538" w:rsidRDefault="00D52538" w:rsidP="00D52538">
      <w:pPr>
        <w:pStyle w:val="TableFigure"/>
      </w:pPr>
      <w:r>
        <w:t xml:space="preserve">for b in </w:t>
      </w:r>
      <w:proofErr w:type="gramStart"/>
      <w:r>
        <w:t>range(</w:t>
      </w:r>
      <w:proofErr w:type="gramEnd"/>
      <w:r>
        <w:t>10000):</w:t>
      </w:r>
    </w:p>
    <w:p w:rsidR="00D52538" w:rsidRDefault="00D52538" w:rsidP="00D52538">
      <w:pPr>
        <w:pStyle w:val="TableFigure"/>
      </w:pPr>
      <w:r>
        <w:t xml:space="preserve">    </w:t>
      </w:r>
      <w:proofErr w:type="spellStart"/>
      <w:proofErr w:type="gramStart"/>
      <w:r>
        <w:t>A.append</w:t>
      </w:r>
      <w:proofErr w:type="spellEnd"/>
      <w:proofErr w:type="gramEnd"/>
      <w:r>
        <w:t>(</w:t>
      </w:r>
      <w:proofErr w:type="spellStart"/>
      <w:r>
        <w:t>random.randint</w:t>
      </w:r>
      <w:proofErr w:type="spellEnd"/>
      <w:r>
        <w:t>(1,10000000))</w:t>
      </w:r>
    </w:p>
    <w:p w:rsidR="00D52538" w:rsidRDefault="00D52538" w:rsidP="00D52538">
      <w:pPr>
        <w:pStyle w:val="TableFigure"/>
      </w:pPr>
      <w:r>
        <w:t>for a in A:</w:t>
      </w:r>
    </w:p>
    <w:p w:rsidR="00D52538" w:rsidRDefault="00D52538" w:rsidP="00D52538">
      <w:pPr>
        <w:pStyle w:val="TableFigure"/>
      </w:pPr>
      <w:r>
        <w:t xml:space="preserve">    T = </w:t>
      </w:r>
      <w:proofErr w:type="spellStart"/>
      <w:proofErr w:type="gramStart"/>
      <w:r>
        <w:t>bst.Insert</w:t>
      </w:r>
      <w:proofErr w:type="spellEnd"/>
      <w:proofErr w:type="gramEnd"/>
      <w:r>
        <w:t>(</w:t>
      </w:r>
      <w:proofErr w:type="spellStart"/>
      <w:r>
        <w:t>T,a</w:t>
      </w:r>
      <w:proofErr w:type="spellEnd"/>
      <w:r>
        <w:t>)</w:t>
      </w:r>
    </w:p>
    <w:p w:rsidR="00D52538" w:rsidRDefault="00D52538" w:rsidP="00D52538">
      <w:pPr>
        <w:pStyle w:val="TableFigure"/>
      </w:pPr>
    </w:p>
    <w:p w:rsidR="00D52538" w:rsidRDefault="00D52538" w:rsidP="00D52538">
      <w:pPr>
        <w:pStyle w:val="TableFigure"/>
      </w:pPr>
      <w:r>
        <w:t xml:space="preserve">    </w:t>
      </w:r>
    </w:p>
    <w:p w:rsidR="00D52538" w:rsidRDefault="00D52538" w:rsidP="00D52538">
      <w:pPr>
        <w:pStyle w:val="TableFigure"/>
      </w:pPr>
    </w:p>
    <w:p w:rsidR="00D52538" w:rsidRDefault="00D52538" w:rsidP="00D52538">
      <w:pPr>
        <w:pStyle w:val="TableFigure"/>
      </w:pPr>
      <w:r>
        <w:t xml:space="preserve">Question1(T)    </w:t>
      </w:r>
    </w:p>
    <w:p w:rsidR="00D52538" w:rsidRDefault="00D52538" w:rsidP="00D52538">
      <w:pPr>
        <w:pStyle w:val="TableFigure"/>
      </w:pPr>
      <w:r>
        <w:t>Question2(T)</w:t>
      </w:r>
    </w:p>
    <w:p w:rsidR="00D52538" w:rsidRDefault="00D52538" w:rsidP="00D52538">
      <w:pPr>
        <w:pStyle w:val="TableFigure"/>
      </w:pPr>
      <w:r>
        <w:t>Question3()</w:t>
      </w:r>
    </w:p>
    <w:p w:rsidR="00D52538" w:rsidRDefault="00D52538" w:rsidP="00D52538">
      <w:pPr>
        <w:pStyle w:val="TableFigure"/>
      </w:pPr>
      <w:r>
        <w:t>Question4(T)</w:t>
      </w:r>
    </w:p>
    <w:p w:rsidR="00D52538" w:rsidRDefault="00D52538" w:rsidP="00D52538">
      <w:pPr>
        <w:pStyle w:val="TableFigure"/>
      </w:pPr>
      <w:r>
        <w:t>Question5(T)</w:t>
      </w:r>
    </w:p>
    <w:p w:rsidR="00D52538" w:rsidRDefault="00D52538" w:rsidP="00D52538">
      <w:pPr>
        <w:pStyle w:val="TableFigure"/>
      </w:pPr>
      <w:r>
        <w:t>end =</w:t>
      </w:r>
      <w:proofErr w:type="spellStart"/>
      <w:proofErr w:type="gramStart"/>
      <w:r>
        <w:t>dt.now</w:t>
      </w:r>
      <w:proofErr w:type="spellEnd"/>
      <w:r>
        <w:t>(</w:t>
      </w:r>
      <w:proofErr w:type="gramEnd"/>
      <w:r>
        <w:t>)-start</w:t>
      </w:r>
    </w:p>
    <w:p w:rsidR="00D52538" w:rsidRDefault="00D52538" w:rsidP="00D52538">
      <w:pPr>
        <w:pStyle w:val="TableFigure"/>
      </w:pPr>
    </w:p>
    <w:p w:rsidR="00D52538" w:rsidRDefault="00D52538" w:rsidP="00D52538">
      <w:pPr>
        <w:pStyle w:val="TableFigure"/>
      </w:pPr>
      <w:proofErr w:type="gramStart"/>
      <w:r>
        <w:t>print(</w:t>
      </w:r>
      <w:proofErr w:type="gramEnd"/>
      <w:r>
        <w:t>'it took: ' + str(end))</w:t>
      </w:r>
    </w:p>
    <w:p w:rsidR="00D52538" w:rsidRDefault="00D52538">
      <w:r>
        <w:br w:type="page"/>
      </w:r>
    </w:p>
    <w:p w:rsidR="00144D5E" w:rsidRDefault="00144D5E" w:rsidP="00144D5E">
      <w:pPr>
        <w:pStyle w:val="Subtitle"/>
      </w:pPr>
      <w:r>
        <w:lastRenderedPageBreak/>
        <w:t>Academic dishonesty</w:t>
      </w:r>
    </w:p>
    <w:p w:rsidR="00144D5E" w:rsidRDefault="00144D5E" w:rsidP="00144D5E">
      <w:r>
        <w:t>I, Javier Soto, certify that this script and lab report are of my own unless otherwise documented above.</w:t>
      </w:r>
    </w:p>
    <w:p w:rsidR="00144D5E" w:rsidRDefault="00144D5E" w:rsidP="00144D5E"/>
    <w:p w:rsidR="00144D5E" w:rsidRDefault="00144D5E" w:rsidP="00144D5E"/>
    <w:p w:rsidR="00144D5E" w:rsidRDefault="0063257E" w:rsidP="00144D5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grouping="t"/>
            <o:signatureline v:ext="edit" id="{476B1BB9-21A6-481F-BB27-77930032E23D}" provid="{00000000-0000-0000-0000-000000000000}" o:suggestedsigner="Javier Soto" showsigndate="f" issignatureline="t"/>
          </v:shape>
        </w:pict>
      </w:r>
    </w:p>
    <w:p w:rsidR="00D52538" w:rsidRPr="00D52538" w:rsidRDefault="00D52538" w:rsidP="00D52538">
      <w:pPr>
        <w:pStyle w:val="TableFigure"/>
      </w:pPr>
    </w:p>
    <w:sectPr w:rsidR="00D52538" w:rsidRPr="00D5253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57E" w:rsidRDefault="0063257E">
      <w:pPr>
        <w:spacing w:line="240" w:lineRule="auto"/>
      </w:pPr>
      <w:r>
        <w:separator/>
      </w:r>
    </w:p>
    <w:p w:rsidR="0063257E" w:rsidRDefault="0063257E"/>
  </w:endnote>
  <w:endnote w:type="continuationSeparator" w:id="0">
    <w:p w:rsidR="0063257E" w:rsidRDefault="0063257E">
      <w:pPr>
        <w:spacing w:line="240" w:lineRule="auto"/>
      </w:pPr>
      <w:r>
        <w:continuationSeparator/>
      </w:r>
    </w:p>
    <w:p w:rsidR="0063257E" w:rsidRDefault="00632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57E" w:rsidRDefault="0063257E">
      <w:pPr>
        <w:spacing w:line="240" w:lineRule="auto"/>
      </w:pPr>
      <w:r>
        <w:separator/>
      </w:r>
    </w:p>
    <w:p w:rsidR="0063257E" w:rsidRDefault="0063257E"/>
  </w:footnote>
  <w:footnote w:type="continuationSeparator" w:id="0">
    <w:p w:rsidR="0063257E" w:rsidRDefault="0063257E">
      <w:pPr>
        <w:spacing w:line="240" w:lineRule="auto"/>
      </w:pPr>
      <w:r>
        <w:continuationSeparator/>
      </w:r>
    </w:p>
    <w:p w:rsidR="0063257E" w:rsidRDefault="00632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3257E">
    <w:pPr>
      <w:pStyle w:val="Header"/>
    </w:pPr>
    <w:sdt>
      <w:sdtPr>
        <w:rPr>
          <w:rStyle w:val="Strong"/>
        </w:rPr>
        <w:alias w:val="Running head"/>
        <w:tag w:val=""/>
        <w:id w:val="12739865"/>
        <w:placeholder>
          <w:docPart w:val="AED72BB9C168478794F64F7F3B4CA3C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00BBF" w:rsidRPr="005D3A03">
          <w:t>Figures title: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00BBF">
    <w:pPr>
      <w:pStyle w:val="Header"/>
      <w:rPr>
        <w:rStyle w:val="Strong"/>
      </w:rPr>
    </w:pPr>
    <w:r>
      <w:t>Lab 3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BF"/>
    <w:rsid w:val="000D3F41"/>
    <w:rsid w:val="00144D5E"/>
    <w:rsid w:val="002B77B1"/>
    <w:rsid w:val="00355DCA"/>
    <w:rsid w:val="003A4DDA"/>
    <w:rsid w:val="003D441B"/>
    <w:rsid w:val="00432917"/>
    <w:rsid w:val="00486DEB"/>
    <w:rsid w:val="00523C32"/>
    <w:rsid w:val="00551A02"/>
    <w:rsid w:val="005534FA"/>
    <w:rsid w:val="005D3A03"/>
    <w:rsid w:val="0063257E"/>
    <w:rsid w:val="00690D10"/>
    <w:rsid w:val="008002C0"/>
    <w:rsid w:val="008C5323"/>
    <w:rsid w:val="00920E06"/>
    <w:rsid w:val="009A6A3B"/>
    <w:rsid w:val="00A00BBF"/>
    <w:rsid w:val="00B10F42"/>
    <w:rsid w:val="00B33145"/>
    <w:rsid w:val="00B407B4"/>
    <w:rsid w:val="00B823AA"/>
    <w:rsid w:val="00BA45DB"/>
    <w:rsid w:val="00BF4184"/>
    <w:rsid w:val="00C0601E"/>
    <w:rsid w:val="00C31D30"/>
    <w:rsid w:val="00CD6E39"/>
    <w:rsid w:val="00CF6E91"/>
    <w:rsid w:val="00D52538"/>
    <w:rsid w:val="00D8294E"/>
    <w:rsid w:val="00D85B68"/>
    <w:rsid w:val="00DF2A85"/>
    <w:rsid w:val="00E6004D"/>
    <w:rsid w:val="00E81978"/>
    <w:rsid w:val="00F379B7"/>
    <w:rsid w:val="00F525FA"/>
    <w:rsid w:val="00FD283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9EF0A"/>
  <w15:chartTrackingRefBased/>
  <w15:docId w15:val="{B3F5B86D-FEFA-4806-8C29-061DEB9C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Subtitle">
    <w:name w:val="Subtitle"/>
    <w:basedOn w:val="Normal"/>
    <w:next w:val="Normal"/>
    <w:link w:val="SubtitleChar"/>
    <w:uiPriority w:val="2"/>
    <w:qFormat/>
    <w:rsid w:val="00144D5E"/>
    <w:pPr>
      <w:spacing w:after="160" w:line="312" w:lineRule="auto"/>
      <w:ind w:firstLine="0"/>
    </w:pPr>
    <w:rPr>
      <w:rFonts w:asciiTheme="majorHAnsi" w:hAnsiTheme="majorHAnsi"/>
      <w:b/>
      <w:color w:val="DDDDDD" w:themeColor="accent1"/>
      <w:kern w:val="0"/>
      <w:sz w:val="50"/>
      <w:szCs w:val="22"/>
    </w:rPr>
  </w:style>
  <w:style w:type="character" w:customStyle="1" w:styleId="SubtitleChar">
    <w:name w:val="Subtitle Char"/>
    <w:basedOn w:val="DefaultParagraphFont"/>
    <w:link w:val="Subtitle"/>
    <w:uiPriority w:val="2"/>
    <w:rsid w:val="00144D5E"/>
    <w:rPr>
      <w:rFonts w:asciiTheme="majorHAnsi" w:hAnsiTheme="majorHAnsi"/>
      <w:b/>
      <w:color w:val="DDDDDD" w:themeColor="accent1"/>
      <w:sz w:val="5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08077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th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4270F0300741F4B1C335E88FA3F3ED"/>
        <w:category>
          <w:name w:val="General"/>
          <w:gallery w:val="placeholder"/>
        </w:category>
        <w:types>
          <w:type w:val="bbPlcHdr"/>
        </w:types>
        <w:behaviors>
          <w:behavior w:val="content"/>
        </w:behaviors>
        <w:guid w:val="{383E94B7-98BB-4C46-8FBA-0C72670D4D6D}"/>
      </w:docPartPr>
      <w:docPartBody>
        <w:p w:rsidR="008B7477" w:rsidRDefault="0015196C">
          <w:pPr>
            <w:pStyle w:val="A04270F0300741F4B1C335E88FA3F3ED"/>
          </w:pPr>
          <w:r>
            <w:t>[Title Here, up to 12 Words, on One to Two Lines]</w:t>
          </w:r>
        </w:p>
      </w:docPartBody>
    </w:docPart>
    <w:docPart>
      <w:docPartPr>
        <w:name w:val="39DF06B957274E99A52D770D91F0895A"/>
        <w:category>
          <w:name w:val="General"/>
          <w:gallery w:val="placeholder"/>
        </w:category>
        <w:types>
          <w:type w:val="bbPlcHdr"/>
        </w:types>
        <w:behaviors>
          <w:behavior w:val="content"/>
        </w:behaviors>
        <w:guid w:val="{17F33DC4-5AA1-4698-8DA1-22D6176B1926}"/>
      </w:docPartPr>
      <w:docPartBody>
        <w:p w:rsidR="008B7477" w:rsidRDefault="0015196C">
          <w:pPr>
            <w:pStyle w:val="39DF06B957274E99A52D770D91F0895A"/>
          </w:pPr>
          <w:r>
            <w:t>Author Note</w:t>
          </w:r>
        </w:p>
      </w:docPartBody>
    </w:docPart>
    <w:docPart>
      <w:docPartPr>
        <w:name w:val="26D37254082D435289C13E0ECBF7D430"/>
        <w:category>
          <w:name w:val="General"/>
          <w:gallery w:val="placeholder"/>
        </w:category>
        <w:types>
          <w:type w:val="bbPlcHdr"/>
        </w:types>
        <w:behaviors>
          <w:behavior w:val="content"/>
        </w:behaviors>
        <w:guid w:val="{1CD0F200-1B58-48AD-946E-3126F52F6FB8}"/>
      </w:docPartPr>
      <w:docPartBody>
        <w:p w:rsidR="008B7477" w:rsidRDefault="0015196C">
          <w:pPr>
            <w:pStyle w:val="26D37254082D435289C13E0ECBF7D430"/>
          </w:pPr>
          <w:r>
            <w:t>Abstract</w:t>
          </w:r>
        </w:p>
      </w:docPartBody>
    </w:docPart>
    <w:docPart>
      <w:docPartPr>
        <w:name w:val="6017EFA93F9F44B3A44E4674254C9460"/>
        <w:category>
          <w:name w:val="General"/>
          <w:gallery w:val="placeholder"/>
        </w:category>
        <w:types>
          <w:type w:val="bbPlcHdr"/>
        </w:types>
        <w:behaviors>
          <w:behavior w:val="content"/>
        </w:behaviors>
        <w:guid w:val="{3BD8D741-7EFA-40AD-9B12-92812C59C3BA}"/>
      </w:docPartPr>
      <w:docPartBody>
        <w:p w:rsidR="008B7477" w:rsidRDefault="0015196C">
          <w:pPr>
            <w:pStyle w:val="6017EFA93F9F44B3A44E4674254C9460"/>
          </w:pPr>
          <w:r>
            <w:t>[Title Here, up to 12 Words, on One to Two Lines]</w:t>
          </w:r>
        </w:p>
      </w:docPartBody>
    </w:docPart>
    <w:docPart>
      <w:docPartPr>
        <w:name w:val="F983218EEC0D499A82E14C2931CFAA2C"/>
        <w:category>
          <w:name w:val="General"/>
          <w:gallery w:val="placeholder"/>
        </w:category>
        <w:types>
          <w:type w:val="bbPlcHdr"/>
        </w:types>
        <w:behaviors>
          <w:behavior w:val="content"/>
        </w:behaviors>
        <w:guid w:val="{4F66BAF5-E0FF-44D6-8C11-FDD75FC96030}"/>
      </w:docPartPr>
      <w:docPartBody>
        <w:p w:rsidR="008B7477" w:rsidRDefault="0015196C">
          <w:pPr>
            <w:pStyle w:val="F983218EEC0D499A82E14C2931CFAA2C"/>
          </w:pPr>
          <w:r w:rsidRPr="00C0601E">
            <w:t>[Table Title]</w:t>
          </w:r>
        </w:p>
      </w:docPartBody>
    </w:docPart>
    <w:docPart>
      <w:docPartPr>
        <w:name w:val="AED72BB9C168478794F64F7F3B4CA3CA"/>
        <w:category>
          <w:name w:val="General"/>
          <w:gallery w:val="placeholder"/>
        </w:category>
        <w:types>
          <w:type w:val="bbPlcHdr"/>
        </w:types>
        <w:behaviors>
          <w:behavior w:val="content"/>
        </w:behaviors>
        <w:guid w:val="{9E007D52-F54A-4478-9A21-6EFD8A0457B7}"/>
      </w:docPartPr>
      <w:docPartBody>
        <w:p w:rsidR="008B7477" w:rsidRDefault="0015196C">
          <w:pPr>
            <w:pStyle w:val="AED72BB9C168478794F64F7F3B4CA3C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49"/>
    <w:rsid w:val="0015196C"/>
    <w:rsid w:val="00283A49"/>
    <w:rsid w:val="003222E3"/>
    <w:rsid w:val="008B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270F0300741F4B1C335E88FA3F3ED">
    <w:name w:val="A04270F0300741F4B1C335E88FA3F3ED"/>
  </w:style>
  <w:style w:type="paragraph" w:customStyle="1" w:styleId="A7986F5BF947426D913CE66907A8C9AD">
    <w:name w:val="A7986F5BF947426D913CE66907A8C9AD"/>
  </w:style>
  <w:style w:type="paragraph" w:customStyle="1" w:styleId="20D55AB2ADCA43C585636ED6ADC3264F">
    <w:name w:val="20D55AB2ADCA43C585636ED6ADC3264F"/>
  </w:style>
  <w:style w:type="paragraph" w:customStyle="1" w:styleId="39DF06B957274E99A52D770D91F0895A">
    <w:name w:val="39DF06B957274E99A52D770D91F0895A"/>
  </w:style>
  <w:style w:type="paragraph" w:customStyle="1" w:styleId="3688297E1AC64CCDB14D00FCED78222C">
    <w:name w:val="3688297E1AC64CCDB14D00FCED78222C"/>
  </w:style>
  <w:style w:type="paragraph" w:customStyle="1" w:styleId="26D37254082D435289C13E0ECBF7D430">
    <w:name w:val="26D37254082D435289C13E0ECBF7D430"/>
  </w:style>
  <w:style w:type="character" w:styleId="Emphasis">
    <w:name w:val="Emphasis"/>
    <w:basedOn w:val="DefaultParagraphFont"/>
    <w:uiPriority w:val="4"/>
    <w:unhideWhenUsed/>
    <w:qFormat/>
    <w:rPr>
      <w:i/>
      <w:iCs/>
    </w:rPr>
  </w:style>
  <w:style w:type="paragraph" w:customStyle="1" w:styleId="A232467E99B840B68823651CC7754785">
    <w:name w:val="A232467E99B840B68823651CC7754785"/>
  </w:style>
  <w:style w:type="paragraph" w:customStyle="1" w:styleId="F3EDDC3B057740A8ADE66AB366643F22">
    <w:name w:val="F3EDDC3B057740A8ADE66AB366643F22"/>
  </w:style>
  <w:style w:type="paragraph" w:customStyle="1" w:styleId="6017EFA93F9F44B3A44E4674254C9460">
    <w:name w:val="6017EFA93F9F44B3A44E4674254C9460"/>
  </w:style>
  <w:style w:type="paragraph" w:customStyle="1" w:styleId="AB54D33179F24B28B76DAD1EF80E830F">
    <w:name w:val="AB54D33179F24B28B76DAD1EF80E830F"/>
  </w:style>
  <w:style w:type="paragraph" w:customStyle="1" w:styleId="653DD092BF804FEE9E6BF37010E565BF">
    <w:name w:val="653DD092BF804FEE9E6BF37010E565BF"/>
  </w:style>
  <w:style w:type="paragraph" w:customStyle="1" w:styleId="9C0BDA8A89DA43C782D9521567BA861E">
    <w:name w:val="9C0BDA8A89DA43C782D9521567BA861E"/>
  </w:style>
  <w:style w:type="paragraph" w:customStyle="1" w:styleId="37C71129BEF2498D9CE6056EA3AA371C">
    <w:name w:val="37C71129BEF2498D9CE6056EA3AA371C"/>
  </w:style>
  <w:style w:type="paragraph" w:customStyle="1" w:styleId="56C997C0B77C4BCF8B1E8A9A21D1142E">
    <w:name w:val="56C997C0B77C4BCF8B1E8A9A21D1142E"/>
  </w:style>
  <w:style w:type="paragraph" w:customStyle="1" w:styleId="2CDFF8C6B0704885931408B1C3D42204">
    <w:name w:val="2CDFF8C6B0704885931408B1C3D42204"/>
  </w:style>
  <w:style w:type="paragraph" w:customStyle="1" w:styleId="A612BF85E8A24220B45FDFA22A5E95A2">
    <w:name w:val="A612BF85E8A24220B45FDFA22A5E95A2"/>
  </w:style>
  <w:style w:type="paragraph" w:customStyle="1" w:styleId="09220C00951D440A84D0489109445C3D">
    <w:name w:val="09220C00951D440A84D0489109445C3D"/>
  </w:style>
  <w:style w:type="paragraph" w:customStyle="1" w:styleId="22B2C042C8C94CC7BF1C3DA008163B20">
    <w:name w:val="22B2C042C8C94CC7BF1C3DA008163B20"/>
  </w:style>
  <w:style w:type="paragraph" w:customStyle="1" w:styleId="D28AB47E87CB4ADE90092AFB64CA0493">
    <w:name w:val="D28AB47E87CB4ADE90092AFB64CA0493"/>
  </w:style>
  <w:style w:type="paragraph" w:customStyle="1" w:styleId="77D81FE3809B4E43856A3510B13C2756">
    <w:name w:val="77D81FE3809B4E43856A3510B13C2756"/>
  </w:style>
  <w:style w:type="paragraph" w:customStyle="1" w:styleId="4A4FD06E77B94CC5A7FF19FE7DCDA55D">
    <w:name w:val="4A4FD06E77B94CC5A7FF19FE7DCDA55D"/>
  </w:style>
  <w:style w:type="paragraph" w:customStyle="1" w:styleId="1EF1E12F494D4CFA942F53051DF3E9F1">
    <w:name w:val="1EF1E12F494D4CFA942F53051DF3E9F1"/>
  </w:style>
  <w:style w:type="paragraph" w:customStyle="1" w:styleId="D54E2C441F0F4863AE24416231C40E38">
    <w:name w:val="D54E2C441F0F4863AE24416231C40E38"/>
  </w:style>
  <w:style w:type="paragraph" w:customStyle="1" w:styleId="8F3B3A27316F400C8C66E0C3A373605D">
    <w:name w:val="8F3B3A27316F400C8C66E0C3A373605D"/>
  </w:style>
  <w:style w:type="paragraph" w:customStyle="1" w:styleId="F983218EEC0D499A82E14C2931CFAA2C">
    <w:name w:val="F983218EEC0D499A82E14C2931CFAA2C"/>
  </w:style>
  <w:style w:type="paragraph" w:customStyle="1" w:styleId="57C7204EA73C4272B3BD83DEFA1AEE12">
    <w:name w:val="57C7204EA73C4272B3BD83DEFA1AEE12"/>
  </w:style>
  <w:style w:type="paragraph" w:customStyle="1" w:styleId="0607208891C54397B97DA8CB39F08B89">
    <w:name w:val="0607208891C54397B97DA8CB39F08B89"/>
  </w:style>
  <w:style w:type="paragraph" w:customStyle="1" w:styleId="0A6AAF069B20467DBD761599EA90E0ED">
    <w:name w:val="0A6AAF069B20467DBD761599EA90E0ED"/>
  </w:style>
  <w:style w:type="paragraph" w:customStyle="1" w:styleId="01861D4A10F9463C8B68F53A68F66813">
    <w:name w:val="01861D4A10F9463C8B68F53A68F66813"/>
  </w:style>
  <w:style w:type="paragraph" w:customStyle="1" w:styleId="4DFA8CB7EA2646B09C20026CC99CDF3D">
    <w:name w:val="4DFA8CB7EA2646B09C20026CC99CDF3D"/>
  </w:style>
  <w:style w:type="paragraph" w:customStyle="1" w:styleId="C00820F64CA84675AC8ECF5DD98D9129">
    <w:name w:val="C00820F64CA84675AC8ECF5DD98D9129"/>
  </w:style>
  <w:style w:type="paragraph" w:customStyle="1" w:styleId="DA4B597C176448D1846FC603ED0F93E5">
    <w:name w:val="DA4B597C176448D1846FC603ED0F93E5"/>
  </w:style>
  <w:style w:type="paragraph" w:customStyle="1" w:styleId="A741009D4BDF4A53B2D4C747A7E616BB">
    <w:name w:val="A741009D4BDF4A53B2D4C747A7E616BB"/>
  </w:style>
  <w:style w:type="paragraph" w:customStyle="1" w:styleId="0FD5D280D87147AF8089F2D7A621C3A6">
    <w:name w:val="0FD5D280D87147AF8089F2D7A621C3A6"/>
  </w:style>
  <w:style w:type="paragraph" w:customStyle="1" w:styleId="4E1AA0AE6ABC4A8EA1050BF497617F7A">
    <w:name w:val="4E1AA0AE6ABC4A8EA1050BF497617F7A"/>
  </w:style>
  <w:style w:type="paragraph" w:customStyle="1" w:styleId="857B19D891C2411386B777753528806F">
    <w:name w:val="857B19D891C2411386B777753528806F"/>
  </w:style>
  <w:style w:type="paragraph" w:customStyle="1" w:styleId="FB6B17C2934F4568A12EFA46A9BC2EAB">
    <w:name w:val="FB6B17C2934F4568A12EFA46A9BC2EAB"/>
  </w:style>
  <w:style w:type="paragraph" w:customStyle="1" w:styleId="CFFBFD750185466E8BC150D3ABDCEE02">
    <w:name w:val="CFFBFD750185466E8BC150D3ABDCEE02"/>
  </w:style>
  <w:style w:type="paragraph" w:customStyle="1" w:styleId="A926E580ACD044259864E1CBCE608462">
    <w:name w:val="A926E580ACD044259864E1CBCE608462"/>
  </w:style>
  <w:style w:type="paragraph" w:customStyle="1" w:styleId="29CAD27050414986ADA247E2734720A4">
    <w:name w:val="29CAD27050414986ADA247E2734720A4"/>
  </w:style>
  <w:style w:type="paragraph" w:customStyle="1" w:styleId="77D1F15AB9C14475ADAB60623DAC785B">
    <w:name w:val="77D1F15AB9C14475ADAB60623DAC785B"/>
  </w:style>
  <w:style w:type="paragraph" w:customStyle="1" w:styleId="BDF9697FF3FC4F9B9CBB7F15F36FE706">
    <w:name w:val="BDF9697FF3FC4F9B9CBB7F15F36FE706"/>
  </w:style>
  <w:style w:type="paragraph" w:customStyle="1" w:styleId="889D771914E94237878E5E8DD99D4AC8">
    <w:name w:val="889D771914E94237878E5E8DD99D4AC8"/>
  </w:style>
  <w:style w:type="paragraph" w:customStyle="1" w:styleId="637CEF38BE764CBC90B770CEDB6C5CF1">
    <w:name w:val="637CEF38BE764CBC90B770CEDB6C5CF1"/>
  </w:style>
  <w:style w:type="paragraph" w:customStyle="1" w:styleId="4C841DB0E0324A8ABE7013BD4E33FDCF">
    <w:name w:val="4C841DB0E0324A8ABE7013BD4E33FDCF"/>
  </w:style>
  <w:style w:type="paragraph" w:customStyle="1" w:styleId="B5C12A0034DC47CBBA87835B44681566">
    <w:name w:val="B5C12A0034DC47CBBA87835B44681566"/>
  </w:style>
  <w:style w:type="paragraph" w:customStyle="1" w:styleId="5F65F9EAADA44C358B55B1B2E14B0FB5">
    <w:name w:val="5F65F9EAADA44C358B55B1B2E14B0FB5"/>
  </w:style>
  <w:style w:type="paragraph" w:customStyle="1" w:styleId="5237B0D343CE41A99248B5A6390017B4">
    <w:name w:val="5237B0D343CE41A99248B5A6390017B4"/>
  </w:style>
  <w:style w:type="paragraph" w:customStyle="1" w:styleId="2BCAE7814B024DA2BF1DEEE047C55679">
    <w:name w:val="2BCAE7814B024DA2BF1DEEE047C55679"/>
  </w:style>
  <w:style w:type="paragraph" w:customStyle="1" w:styleId="08750EC47D98467DA931E05EFD5386C9">
    <w:name w:val="08750EC47D98467DA931E05EFD5386C9"/>
  </w:style>
  <w:style w:type="paragraph" w:customStyle="1" w:styleId="D432AD92B6E44BEAA6AB6F0C612267E5">
    <w:name w:val="D432AD92B6E44BEAA6AB6F0C612267E5"/>
  </w:style>
  <w:style w:type="paragraph" w:customStyle="1" w:styleId="4B29EBD97BA64A7AA17199F075B4D0B7">
    <w:name w:val="4B29EBD97BA64A7AA17199F075B4D0B7"/>
  </w:style>
  <w:style w:type="paragraph" w:customStyle="1" w:styleId="FB04A8745D2F45839288A95E8EE3C7D0">
    <w:name w:val="FB04A8745D2F45839288A95E8EE3C7D0"/>
  </w:style>
  <w:style w:type="paragraph" w:customStyle="1" w:styleId="342E09180D464652BE988C8D8805B4AF">
    <w:name w:val="342E09180D464652BE988C8D8805B4AF"/>
  </w:style>
  <w:style w:type="paragraph" w:customStyle="1" w:styleId="ED0349C45DBD4AF3B2411EDDAADC90C6">
    <w:name w:val="ED0349C45DBD4AF3B2411EDDAADC90C6"/>
  </w:style>
  <w:style w:type="paragraph" w:customStyle="1" w:styleId="EF90572A5F414E36B52B7E9D5A995648">
    <w:name w:val="EF90572A5F414E36B52B7E9D5A995648"/>
  </w:style>
  <w:style w:type="paragraph" w:customStyle="1" w:styleId="6336DFC437604E5591AC0A61DF80B7D1">
    <w:name w:val="6336DFC437604E5591AC0A61DF80B7D1"/>
  </w:style>
  <w:style w:type="paragraph" w:customStyle="1" w:styleId="DEF3F6D0FDB444BAB3148B886381FCCB">
    <w:name w:val="DEF3F6D0FDB444BAB3148B886381FCCB"/>
  </w:style>
  <w:style w:type="paragraph" w:customStyle="1" w:styleId="5E1F1B803BCB490F938FC80F1DF986BE">
    <w:name w:val="5E1F1B803BCB490F938FC80F1DF986BE"/>
  </w:style>
  <w:style w:type="paragraph" w:customStyle="1" w:styleId="051AF759215E4B2EBFC71DB7D2704A3E">
    <w:name w:val="051AF759215E4B2EBFC71DB7D2704A3E"/>
  </w:style>
  <w:style w:type="paragraph" w:customStyle="1" w:styleId="14E7393A11FD45FEAD463C34523730C1">
    <w:name w:val="14E7393A11FD45FEAD463C34523730C1"/>
  </w:style>
  <w:style w:type="paragraph" w:customStyle="1" w:styleId="AED72BB9C168478794F64F7F3B4CA3CA">
    <w:name w:val="AED72BB9C168478794F64F7F3B4CA3CA"/>
  </w:style>
  <w:style w:type="paragraph" w:customStyle="1" w:styleId="A1C3C99B848749DEAE659B27B33E9DF8">
    <w:name w:val="A1C3C99B848749DEAE659B27B33E9DF8"/>
  </w:style>
  <w:style w:type="paragraph" w:customStyle="1" w:styleId="8CF7B15FE51045DD98171A00FBBB73BA">
    <w:name w:val="8CF7B15FE51045DD98171A00FBBB73BA"/>
    <w:rsid w:val="00283A49"/>
  </w:style>
  <w:style w:type="paragraph" w:customStyle="1" w:styleId="0D18934AD8E24CAE9A1E90DA1A259E4B">
    <w:name w:val="0D18934AD8E24CAE9A1E90DA1A259E4B"/>
    <w:rsid w:val="00283A49"/>
  </w:style>
  <w:style w:type="paragraph" w:customStyle="1" w:styleId="B2E58E958EB0432B83D6F6449FC389FF">
    <w:name w:val="B2E58E958EB0432B83D6F6449FC389FF"/>
    <w:rsid w:val="00283A49"/>
  </w:style>
  <w:style w:type="paragraph" w:customStyle="1" w:styleId="8ACAE44FBC634A6D98F24E8091238BBE">
    <w:name w:val="8ACAE44FBC634A6D98F24E8091238BBE"/>
    <w:rsid w:val="00283A49"/>
  </w:style>
  <w:style w:type="paragraph" w:customStyle="1" w:styleId="3F163A4532124FAF843B810A7354935F">
    <w:name w:val="3F163A4532124FAF843B810A7354935F"/>
    <w:rsid w:val="00283A49"/>
  </w:style>
  <w:style w:type="paragraph" w:customStyle="1" w:styleId="A131575F60BC43D9A7305F3CA7B488FE">
    <w:name w:val="A131575F60BC43D9A7305F3CA7B488FE"/>
    <w:rsid w:val="00283A49"/>
  </w:style>
  <w:style w:type="paragraph" w:customStyle="1" w:styleId="0015F1E258DB4A2597EC1540880F54D4">
    <w:name w:val="0015F1E258DB4A2597EC1540880F54D4"/>
    <w:rsid w:val="00283A49"/>
  </w:style>
  <w:style w:type="paragraph" w:customStyle="1" w:styleId="7E77F9F76CE34902A36E4159C60E0923">
    <w:name w:val="7E77F9F76CE34902A36E4159C60E0923"/>
    <w:rsid w:val="00283A49"/>
  </w:style>
  <w:style w:type="paragraph" w:customStyle="1" w:styleId="A91C0521978841448F9D6A2632E0F481">
    <w:name w:val="A91C0521978841448F9D6A2632E0F481"/>
    <w:rsid w:val="00283A49"/>
  </w:style>
  <w:style w:type="paragraph" w:customStyle="1" w:styleId="D91F4F25D6894D0682FDFA38FFA608EF">
    <w:name w:val="D91F4F25D6894D0682FDFA38FFA608EF"/>
    <w:rsid w:val="00283A49"/>
  </w:style>
  <w:style w:type="paragraph" w:customStyle="1" w:styleId="33CFD68F32B4429F923552A66341BD92">
    <w:name w:val="33CFD68F32B4429F923552A66341BD92"/>
    <w:rsid w:val="00283A49"/>
  </w:style>
  <w:style w:type="paragraph" w:customStyle="1" w:styleId="77328A0FF93D4AB0B9C8ED9FF6E1B8B3">
    <w:name w:val="77328A0FF93D4AB0B9C8ED9FF6E1B8B3"/>
    <w:rsid w:val="00283A49"/>
  </w:style>
  <w:style w:type="paragraph" w:customStyle="1" w:styleId="44AB4A8E1DF04B99BC4C38DA9861E59E">
    <w:name w:val="44AB4A8E1DF04B99BC4C38DA9861E59E"/>
    <w:rsid w:val="00283A49"/>
  </w:style>
  <w:style w:type="paragraph" w:customStyle="1" w:styleId="D1C6575CB84A470DAC766AF6948D62F5">
    <w:name w:val="D1C6575CB84A470DAC766AF6948D62F5"/>
    <w:rsid w:val="00283A49"/>
  </w:style>
  <w:style w:type="paragraph" w:customStyle="1" w:styleId="E9A49F42A1D6480CB7CB565D97DBE84A">
    <w:name w:val="E9A49F42A1D6480CB7CB565D97DBE84A"/>
    <w:rsid w:val="00283A49"/>
  </w:style>
  <w:style w:type="paragraph" w:customStyle="1" w:styleId="07B5D38BE5FC44F0A43A2A62171099C0">
    <w:name w:val="07B5D38BE5FC44F0A43A2A62171099C0"/>
    <w:rsid w:val="00283A49"/>
  </w:style>
  <w:style w:type="paragraph" w:customStyle="1" w:styleId="B936F28F8BC149139720B675EE72BDC6">
    <w:name w:val="B936F28F8BC149139720B675EE72BDC6"/>
    <w:rsid w:val="00283A49"/>
  </w:style>
  <w:style w:type="paragraph" w:customStyle="1" w:styleId="B0C517E134A246FE9AD3A228528E4DB6">
    <w:name w:val="B0C517E134A246FE9AD3A228528E4DB6"/>
    <w:rsid w:val="00283A49"/>
  </w:style>
  <w:style w:type="paragraph" w:customStyle="1" w:styleId="1FAFA567FD2549E7A85880028D49328D">
    <w:name w:val="1FAFA567FD2549E7A85880028D49328D"/>
    <w:rsid w:val="00283A49"/>
  </w:style>
  <w:style w:type="paragraph" w:customStyle="1" w:styleId="69AD91B6C7234A20A44202DD6EB8BFE6">
    <w:name w:val="69AD91B6C7234A20A44202DD6EB8BFE6"/>
    <w:rsid w:val="00283A49"/>
  </w:style>
  <w:style w:type="paragraph" w:customStyle="1" w:styleId="661F5FEEDFBB4BADAE3B8C29B4DD72F8">
    <w:name w:val="661F5FEEDFBB4BADAE3B8C29B4DD72F8"/>
    <w:rsid w:val="00283A49"/>
  </w:style>
  <w:style w:type="paragraph" w:customStyle="1" w:styleId="437A9A03F68145C585F117049B958845">
    <w:name w:val="437A9A03F68145C585F117049B958845"/>
    <w:rsid w:val="00283A49"/>
  </w:style>
  <w:style w:type="paragraph" w:customStyle="1" w:styleId="137E35A3C688425992C728D4FB45B790">
    <w:name w:val="137E35A3C688425992C728D4FB45B790"/>
    <w:rsid w:val="00283A49"/>
  </w:style>
  <w:style w:type="paragraph" w:customStyle="1" w:styleId="CCE5ED2A7D774318904CE40ECDC004D1">
    <w:name w:val="CCE5ED2A7D774318904CE40ECDC004D1"/>
    <w:rsid w:val="00283A49"/>
  </w:style>
  <w:style w:type="paragraph" w:customStyle="1" w:styleId="0FF13BAD398E4E468796A9BE8146F8C5">
    <w:name w:val="0FF13BAD398E4E468796A9BE8146F8C5"/>
    <w:rsid w:val="00283A49"/>
  </w:style>
  <w:style w:type="paragraph" w:customStyle="1" w:styleId="87190C313D594C00B09B9C0C4862A82B">
    <w:name w:val="87190C313D594C00B09B9C0C4862A82B"/>
    <w:rsid w:val="00283A49"/>
  </w:style>
  <w:style w:type="paragraph" w:customStyle="1" w:styleId="696CD976705A4FB89F72D0A873B3DD43">
    <w:name w:val="696CD976705A4FB89F72D0A873B3DD43"/>
    <w:rsid w:val="00283A49"/>
  </w:style>
  <w:style w:type="paragraph" w:customStyle="1" w:styleId="CF92DDF3256B4EF795030426AA02E851">
    <w:name w:val="CF92DDF3256B4EF795030426AA02E851"/>
    <w:rsid w:val="00283A49"/>
  </w:style>
  <w:style w:type="paragraph" w:customStyle="1" w:styleId="7221F0E282AF49A7BAFE6DA20C217807">
    <w:name w:val="7221F0E282AF49A7BAFE6DA20C217807"/>
    <w:rsid w:val="00283A49"/>
  </w:style>
  <w:style w:type="paragraph" w:customStyle="1" w:styleId="D13744BA09734B4F934DD473041DE7A0">
    <w:name w:val="D13744BA09734B4F934DD473041DE7A0"/>
    <w:rsid w:val="00283A49"/>
  </w:style>
  <w:style w:type="paragraph" w:customStyle="1" w:styleId="1C8B5C09FCD6446AAA6D9596C2BC3521">
    <w:name w:val="1C8B5C09FCD6446AAA6D9596C2BC3521"/>
    <w:rsid w:val="00283A49"/>
  </w:style>
  <w:style w:type="paragraph" w:customStyle="1" w:styleId="55DE23909C6F4200B1E620970B1E8F54">
    <w:name w:val="55DE23909C6F4200B1E620970B1E8F54"/>
    <w:rsid w:val="00283A49"/>
  </w:style>
  <w:style w:type="paragraph" w:customStyle="1" w:styleId="4AB6455E00514828A61B6A10FD703056">
    <w:name w:val="4AB6455E00514828A61B6A10FD703056"/>
    <w:rsid w:val="00283A49"/>
  </w:style>
  <w:style w:type="paragraph" w:customStyle="1" w:styleId="BC77C74E276A4B64B6A6AFC97BFCBA93">
    <w:name w:val="BC77C74E276A4B64B6A6AFC97BFCBA93"/>
    <w:rsid w:val="00283A49"/>
  </w:style>
  <w:style w:type="paragraph" w:customStyle="1" w:styleId="5644E56323F64B77A1A1167B9584A9A4">
    <w:name w:val="5644E56323F64B77A1A1167B9584A9A4"/>
    <w:rsid w:val="00283A49"/>
  </w:style>
  <w:style w:type="paragraph" w:customStyle="1" w:styleId="5AECAC9731EF43EDA1C7C319662892A2">
    <w:name w:val="5AECAC9731EF43EDA1C7C319662892A2"/>
    <w:rsid w:val="00283A49"/>
  </w:style>
  <w:style w:type="paragraph" w:customStyle="1" w:styleId="12FD0BEBA31C4D1EBD8A2EEE9792FA93">
    <w:name w:val="12FD0BEBA31C4D1EBD8A2EEE9792FA93"/>
    <w:rsid w:val="00283A49"/>
  </w:style>
  <w:style w:type="paragraph" w:customStyle="1" w:styleId="B912162AF573478DB1D44650FBBAF984">
    <w:name w:val="B912162AF573478DB1D44650FBBAF984"/>
    <w:rsid w:val="00283A49"/>
  </w:style>
  <w:style w:type="paragraph" w:customStyle="1" w:styleId="C37B7E6A70234C39812D9DC24AF20CD4">
    <w:name w:val="C37B7E6A70234C39812D9DC24AF20CD4"/>
    <w:rsid w:val="00283A49"/>
  </w:style>
  <w:style w:type="paragraph" w:customStyle="1" w:styleId="5D257E8BCF8F4123ABBAF37149D1B753">
    <w:name w:val="5D257E8BCF8F4123ABBAF37149D1B753"/>
    <w:rsid w:val="00283A49"/>
  </w:style>
  <w:style w:type="paragraph" w:customStyle="1" w:styleId="3EC6BC6FA9FB4BF68FF20E37CB91E25D">
    <w:name w:val="3EC6BC6FA9FB4BF68FF20E37CB91E25D"/>
    <w:rsid w:val="00283A49"/>
  </w:style>
  <w:style w:type="paragraph" w:customStyle="1" w:styleId="BF215CF6E13B48088E9A6346EBD9E46D">
    <w:name w:val="BF215CF6E13B48088E9A6346EBD9E46D"/>
    <w:rsid w:val="00283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931EFBC-0073-4468-AEA2-98594617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177</TotalTime>
  <Pages>15</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3 Report</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subject/>
  <dc:creator>Javier Soto</dc:creator>
  <cp:keywords/>
  <dc:description/>
  <cp:lastModifiedBy>Soto, Javier</cp:lastModifiedBy>
  <cp:revision>14</cp:revision>
  <dcterms:created xsi:type="dcterms:W3CDTF">2019-03-15T01:50:00Z</dcterms:created>
  <dcterms:modified xsi:type="dcterms:W3CDTF">2019-03-15T04:47:00Z</dcterms:modified>
</cp:coreProperties>
</file>